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D6C7571"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304FCD">
        <w:rPr>
          <w:rFonts w:ascii="Arial" w:hAnsi="Arial" w:cs="Arial"/>
          <w:b/>
          <w:sz w:val="40"/>
          <w:szCs w:val="32"/>
        </w:rPr>
        <w:t>3</w:t>
      </w:r>
      <w:r w:rsidR="00582D3D">
        <w:rPr>
          <w:rFonts w:ascii="Arial" w:hAnsi="Arial" w:cs="Arial"/>
          <w:b/>
          <w:sz w:val="40"/>
          <w:szCs w:val="32"/>
        </w:rPr>
        <w:t>50</w:t>
      </w:r>
      <w:r w:rsidR="002C194A">
        <w:rPr>
          <w:rFonts w:ascii="Arial" w:hAnsi="Arial" w:cs="Arial"/>
          <w:b/>
          <w:sz w:val="40"/>
          <w:szCs w:val="32"/>
        </w:rPr>
        <w:t xml:space="preserve">, room </w:t>
      </w:r>
      <w:r w:rsidR="00582D3D">
        <w:rPr>
          <w:rFonts w:ascii="Arial" w:hAnsi="Arial" w:cs="Arial"/>
          <w:b/>
          <w:sz w:val="40"/>
          <w:szCs w:val="32"/>
        </w:rPr>
        <w:t>130</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71D49918"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43</w:t>
      </w:r>
      <w:r w:rsidR="00582D3D">
        <w:rPr>
          <w:rFonts w:ascii="Arial" w:hAnsi="Arial" w:cs="Arial"/>
          <w:b/>
          <w:sz w:val="40"/>
          <w:szCs w:val="32"/>
        </w:rPr>
        <w:t>6750</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27T00:00:00Z">
          <w:dateFormat w:val="MMMM d, yyyy"/>
          <w:lid w:val="en-US"/>
          <w:storeMappedDataAs w:val="dateTime"/>
          <w:calendar w:val="gregorian"/>
        </w:date>
      </w:sdtPr>
      <w:sdtEndPr/>
      <w:sdtContent>
        <w:p w14:paraId="0CC84526" w14:textId="631B834E" w:rsidR="005B4E87" w:rsidRPr="000F5585" w:rsidRDefault="00582D3D" w:rsidP="00053A1C">
          <w:pPr>
            <w:jc w:val="center"/>
            <w:rPr>
              <w:rFonts w:ascii="Arial" w:hAnsi="Arial" w:cs="Arial"/>
              <w:b/>
              <w:sz w:val="40"/>
              <w:szCs w:val="32"/>
            </w:rPr>
          </w:pPr>
          <w:r>
            <w:rPr>
              <w:rFonts w:ascii="Arial" w:hAnsi="Arial" w:cs="Arial"/>
              <w:b/>
              <w:sz w:val="40"/>
              <w:szCs w:val="32"/>
            </w:rPr>
            <w:t>September 27,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9CF7335"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05T00:00:00Z">
            <w:dateFormat w:val="MMMM d, yyyy"/>
            <w:lid w:val="en-US"/>
            <w:storeMappedDataAs w:val="dateTime"/>
            <w:calendar w:val="gregorian"/>
          </w:date>
        </w:sdtPr>
        <w:sdtEndPr/>
        <w:sdtContent>
          <w:r w:rsidR="00582D3D">
            <w:rPr>
              <w:rFonts w:ascii="Arial" w:hAnsi="Arial" w:cs="Arial"/>
              <w:sz w:val="24"/>
            </w:rPr>
            <w:t>October 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2FDC060D"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w:t>
      </w:r>
      <w:r w:rsidR="00E72C81">
        <w:rPr>
          <w:rFonts w:ascii="Arial" w:hAnsi="Arial" w:cs="Arial"/>
          <w:sz w:val="24"/>
          <w:szCs w:val="24"/>
        </w:rPr>
        <w:t>cat</w:t>
      </w:r>
      <w:r w:rsidR="00700A9C">
        <w:rPr>
          <w:rFonts w:ascii="Arial" w:hAnsi="Arial" w:cs="Arial"/>
          <w:sz w:val="24"/>
          <w:szCs w:val="24"/>
        </w:rPr>
        <w: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582D3D">
        <w:rPr>
          <w:rFonts w:ascii="Arial" w:hAnsi="Arial" w:cs="Arial"/>
          <w:sz w:val="24"/>
          <w:szCs w:val="24"/>
        </w:rPr>
        <w:t>130</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12478394" w14:textId="0413B674" w:rsidR="006829E2" w:rsidRDefault="00272D32" w:rsidP="00E72C81">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034B35CB" w14:textId="303672F7" w:rsidR="00A95DBA" w:rsidRPr="00E72C81" w:rsidRDefault="00A95DBA" w:rsidP="00E72C81">
      <w:pPr>
        <w:pStyle w:val="ListParagraph"/>
        <w:numPr>
          <w:ilvl w:val="1"/>
          <w:numId w:val="1"/>
        </w:numPr>
        <w:rPr>
          <w:rFonts w:ascii="Arial" w:hAnsi="Arial" w:cs="Arial"/>
          <w:sz w:val="24"/>
          <w:szCs w:val="24"/>
        </w:rPr>
      </w:pPr>
      <w:r>
        <w:rPr>
          <w:rFonts w:ascii="Arial" w:hAnsi="Arial" w:cs="Arial"/>
          <w:sz w:val="24"/>
          <w:szCs w:val="24"/>
        </w:rPr>
        <w:t>Run 2 ca</w:t>
      </w:r>
      <w:r w:rsidR="00582D3D">
        <w:rPr>
          <w:rFonts w:ascii="Arial" w:hAnsi="Arial" w:cs="Arial"/>
          <w:sz w:val="24"/>
          <w:szCs w:val="24"/>
        </w:rPr>
        <w:t>t</w:t>
      </w:r>
      <w:r w:rsidR="000D3083">
        <w:rPr>
          <w:rFonts w:ascii="Arial" w:hAnsi="Arial" w:cs="Arial"/>
          <w:sz w:val="24"/>
          <w:szCs w:val="24"/>
        </w:rPr>
        <w:t>6A</w:t>
      </w:r>
      <w:r>
        <w:rPr>
          <w:rFonts w:ascii="Arial" w:hAnsi="Arial" w:cs="Arial"/>
          <w:sz w:val="24"/>
          <w:szCs w:val="24"/>
        </w:rPr>
        <w:t xml:space="preserve"> cables from </w:t>
      </w:r>
      <w:r w:rsidR="00582D3D">
        <w:rPr>
          <w:rFonts w:ascii="Arial" w:hAnsi="Arial" w:cs="Arial"/>
          <w:sz w:val="24"/>
          <w:szCs w:val="24"/>
        </w:rPr>
        <w:t>1T1</w:t>
      </w:r>
      <w:r>
        <w:rPr>
          <w:rFonts w:ascii="Arial" w:hAnsi="Arial" w:cs="Arial"/>
          <w:sz w:val="24"/>
          <w:szCs w:val="24"/>
        </w:rPr>
        <w:t xml:space="preserve"> to room </w:t>
      </w:r>
      <w:r w:rsidR="00582D3D">
        <w:rPr>
          <w:rFonts w:ascii="Arial" w:hAnsi="Arial" w:cs="Arial"/>
          <w:sz w:val="24"/>
          <w:szCs w:val="24"/>
        </w:rPr>
        <w:t>130</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6D0A76D3" w14:textId="77777777" w:rsidR="00520EC2" w:rsidRDefault="00527FF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7BDA39A6" w14:textId="0B4DCAEE" w:rsidR="00582D3D" w:rsidRDefault="00582D3D" w:rsidP="00527FFB">
      <w:pPr>
        <w:pStyle w:val="ListParagraph"/>
        <w:numPr>
          <w:ilvl w:val="1"/>
          <w:numId w:val="1"/>
        </w:numPr>
        <w:rPr>
          <w:rFonts w:ascii="Arial" w:hAnsi="Arial" w:cs="Arial"/>
          <w:sz w:val="24"/>
          <w:szCs w:val="24"/>
        </w:rPr>
      </w:pPr>
      <w:r>
        <w:rPr>
          <w:rFonts w:ascii="Arial" w:hAnsi="Arial" w:cs="Arial"/>
          <w:sz w:val="24"/>
          <w:szCs w:val="24"/>
        </w:rPr>
        <w:t>Install cables into</w:t>
      </w:r>
      <w:r w:rsidR="00700A9C">
        <w:rPr>
          <w:rFonts w:ascii="Arial" w:hAnsi="Arial" w:cs="Arial"/>
          <w:sz w:val="24"/>
          <w:szCs w:val="24"/>
        </w:rPr>
        <w:t xml:space="preserve"> wall with gromet on top</w:t>
      </w:r>
      <w:r w:rsidR="00A15614">
        <w:rPr>
          <w:rFonts w:ascii="Arial" w:hAnsi="Arial" w:cs="Arial"/>
          <w:sz w:val="24"/>
          <w:szCs w:val="24"/>
        </w:rPr>
        <w:t xml:space="preserve"> </w:t>
      </w:r>
      <w:r w:rsidR="00700A9C">
        <w:rPr>
          <w:rFonts w:ascii="Arial" w:hAnsi="Arial" w:cs="Arial"/>
          <w:sz w:val="24"/>
          <w:szCs w:val="24"/>
        </w:rPr>
        <w:t xml:space="preserve">cap and </w:t>
      </w:r>
      <w:proofErr w:type="spellStart"/>
      <w:r w:rsidR="00700A9C">
        <w:rPr>
          <w:rFonts w:ascii="Arial" w:hAnsi="Arial" w:cs="Arial"/>
          <w:sz w:val="24"/>
          <w:szCs w:val="24"/>
        </w:rPr>
        <w:t>mpls</w:t>
      </w:r>
      <w:proofErr w:type="spellEnd"/>
      <w:r w:rsidR="00700A9C">
        <w:rPr>
          <w:rFonts w:ascii="Arial" w:hAnsi="Arial" w:cs="Arial"/>
          <w:sz w:val="24"/>
          <w:szCs w:val="24"/>
        </w:rPr>
        <w:t xml:space="preserve"> in wall.</w:t>
      </w:r>
    </w:p>
    <w:p w14:paraId="499D7CD2" w14:textId="6559476A"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27584">
        <w:rPr>
          <w:rFonts w:ascii="Arial" w:hAnsi="Arial" w:cs="Arial"/>
          <w:sz w:val="24"/>
          <w:szCs w:val="24"/>
        </w:rPr>
        <w:t>cat</w:t>
      </w:r>
      <w:r w:rsidR="00700A9C">
        <w:rPr>
          <w:rFonts w:ascii="Arial" w:hAnsi="Arial" w:cs="Arial"/>
          <w:sz w:val="24"/>
          <w:szCs w:val="24"/>
        </w:rPr>
        <w:t>6A</w:t>
      </w:r>
      <w:r w:rsidRPr="00CE44FD">
        <w:rPr>
          <w:rFonts w:ascii="Arial" w:hAnsi="Arial" w:cs="Arial"/>
          <w:sz w:val="24"/>
          <w:szCs w:val="24"/>
        </w:rPr>
        <w:t xml:space="preserve"> cables with TIA-568</w:t>
      </w:r>
      <w:r w:rsidR="00700A9C">
        <w:rPr>
          <w:rFonts w:ascii="Arial" w:hAnsi="Arial" w:cs="Arial"/>
          <w:sz w:val="24"/>
          <w:szCs w:val="24"/>
        </w:rPr>
        <w:t>B</w:t>
      </w:r>
    </w:p>
    <w:p w14:paraId="529D8327" w14:textId="304612D9" w:rsidR="00582D3D" w:rsidRPr="00CE44FD" w:rsidRDefault="00582D3D" w:rsidP="00CE44FD">
      <w:pPr>
        <w:pStyle w:val="ListParagraph"/>
        <w:numPr>
          <w:ilvl w:val="1"/>
          <w:numId w:val="1"/>
        </w:numPr>
        <w:rPr>
          <w:rFonts w:ascii="Arial" w:hAnsi="Arial" w:cs="Arial"/>
          <w:sz w:val="24"/>
          <w:szCs w:val="24"/>
        </w:rPr>
      </w:pPr>
      <w:r>
        <w:rPr>
          <w:rFonts w:ascii="Arial" w:hAnsi="Arial" w:cs="Arial"/>
          <w:sz w:val="24"/>
          <w:szCs w:val="24"/>
        </w:rPr>
        <w:t>Terminate cat</w:t>
      </w:r>
      <w:r w:rsidR="00700A9C">
        <w:rPr>
          <w:rFonts w:ascii="Arial" w:hAnsi="Arial" w:cs="Arial"/>
          <w:sz w:val="24"/>
          <w:szCs w:val="24"/>
        </w:rPr>
        <w:t>6A in next available ports in closet</w:t>
      </w:r>
      <w:r>
        <w:rPr>
          <w:rFonts w:ascii="Arial" w:hAnsi="Arial" w:cs="Arial"/>
          <w:sz w:val="24"/>
          <w:szCs w:val="24"/>
        </w:rPr>
        <w:t>.</w:t>
      </w:r>
    </w:p>
    <w:p w14:paraId="4C73EED9" w14:textId="7263FCA4" w:rsidR="007E636C" w:rsidRPr="00A95DBA" w:rsidRDefault="007E636C" w:rsidP="00A95DBA">
      <w:pPr>
        <w:pStyle w:val="ListParagraph"/>
        <w:numPr>
          <w:ilvl w:val="1"/>
          <w:numId w:val="1"/>
        </w:numPr>
        <w:rPr>
          <w:rFonts w:ascii="Arial" w:hAnsi="Arial" w:cs="Arial"/>
          <w:sz w:val="24"/>
          <w:szCs w:val="24"/>
        </w:rPr>
      </w:pPr>
      <w:r w:rsidRPr="00A95DBA">
        <w:rPr>
          <w:rFonts w:ascii="Arial" w:hAnsi="Arial" w:cs="Arial"/>
          <w:sz w:val="24"/>
          <w:szCs w:val="24"/>
        </w:rPr>
        <w:t xml:space="preserve">Labeling for the new connections on the faceplate and </w:t>
      </w:r>
      <w:r w:rsidR="008C013E" w:rsidRPr="00A95DBA">
        <w:rPr>
          <w:rFonts w:ascii="Arial" w:hAnsi="Arial" w:cs="Arial"/>
          <w:sz w:val="24"/>
          <w:szCs w:val="24"/>
        </w:rPr>
        <w:t xml:space="preserve">a </w:t>
      </w:r>
      <w:proofErr w:type="spellStart"/>
      <w:r w:rsidR="008C013E" w:rsidRPr="00A95DBA">
        <w:rPr>
          <w:rFonts w:ascii="Arial" w:hAnsi="Arial" w:cs="Arial"/>
          <w:sz w:val="24"/>
          <w:szCs w:val="24"/>
        </w:rPr>
        <w:t>wrap around</w:t>
      </w:r>
      <w:proofErr w:type="spellEnd"/>
      <w:r w:rsidR="008C013E" w:rsidRPr="00A95DBA">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2E4A7449" w14:textId="64D7BC86" w:rsidR="004E2986" w:rsidRPr="00582D3D" w:rsidRDefault="00CE44FD" w:rsidP="00582D3D">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631847C8" w:rsidR="00AC7EFA" w:rsidRDefault="00582D3D" w:rsidP="00AC7EFA">
      <w:pPr>
        <w:pStyle w:val="ListParagraph"/>
        <w:ind w:left="2160"/>
        <w:jc w:val="both"/>
        <w:rPr>
          <w:rFonts w:ascii="Arial" w:hAnsi="Arial" w:cs="Arial"/>
          <w:sz w:val="24"/>
          <w:szCs w:val="24"/>
        </w:rPr>
      </w:pPr>
      <w:r>
        <w:rPr>
          <w:noProof/>
        </w:rPr>
        <w:drawing>
          <wp:inline distT="0" distB="0" distL="0" distR="0" wp14:anchorId="3586AB22" wp14:editId="0A600B46">
            <wp:extent cx="53054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5353050"/>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w:t>
      </w:r>
      <w:r w:rsidRPr="003238A3">
        <w:rPr>
          <w:rFonts w:ascii="Arial" w:eastAsia="Times" w:hAnsi="Arial" w:cs="Arial"/>
          <w:color w:val="000000"/>
          <w:sz w:val="24"/>
          <w:szCs w:val="24"/>
        </w:rPr>
        <w:lastRenderedPageBreak/>
        <w:t xml:space="preserve">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w:t>
      </w:r>
      <w:r w:rsidRPr="003238A3">
        <w:rPr>
          <w:rFonts w:ascii="Arial" w:eastAsia="Times" w:hAnsi="Arial" w:cs="Arial"/>
          <w:color w:val="000000"/>
          <w:sz w:val="24"/>
          <w:szCs w:val="24"/>
        </w:rPr>
        <w:lastRenderedPageBreak/>
        <w:t xml:space="preserve">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034B3" w14:textId="77777777" w:rsidR="008A0586" w:rsidRDefault="008A0586" w:rsidP="00F94069">
      <w:pPr>
        <w:spacing w:after="0" w:line="240" w:lineRule="auto"/>
      </w:pPr>
      <w:r>
        <w:separator/>
      </w:r>
    </w:p>
  </w:endnote>
  <w:endnote w:type="continuationSeparator" w:id="0">
    <w:p w14:paraId="64285387" w14:textId="77777777" w:rsidR="008A0586" w:rsidRDefault="008A0586"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C5AAB" w14:textId="77777777" w:rsidR="008A0586" w:rsidRDefault="008A0586" w:rsidP="00F94069">
      <w:pPr>
        <w:spacing w:after="0" w:line="240" w:lineRule="auto"/>
      </w:pPr>
      <w:r>
        <w:separator/>
      </w:r>
    </w:p>
  </w:footnote>
  <w:footnote w:type="continuationSeparator" w:id="0">
    <w:p w14:paraId="37149897" w14:textId="77777777" w:rsidR="008A0586" w:rsidRDefault="008A0586"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D3083"/>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27584"/>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04FCD"/>
    <w:rsid w:val="003238A3"/>
    <w:rsid w:val="003270F1"/>
    <w:rsid w:val="003534B5"/>
    <w:rsid w:val="003645E9"/>
    <w:rsid w:val="003720A5"/>
    <w:rsid w:val="00375D79"/>
    <w:rsid w:val="00382ACC"/>
    <w:rsid w:val="00395407"/>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0EC2"/>
    <w:rsid w:val="00523D8E"/>
    <w:rsid w:val="00524A04"/>
    <w:rsid w:val="00527FFB"/>
    <w:rsid w:val="005305A7"/>
    <w:rsid w:val="00551AF2"/>
    <w:rsid w:val="005523A5"/>
    <w:rsid w:val="0055547B"/>
    <w:rsid w:val="0056491E"/>
    <w:rsid w:val="005674A8"/>
    <w:rsid w:val="00582A3F"/>
    <w:rsid w:val="00582D3D"/>
    <w:rsid w:val="0058539C"/>
    <w:rsid w:val="00590381"/>
    <w:rsid w:val="005A3DC2"/>
    <w:rsid w:val="005A6ED1"/>
    <w:rsid w:val="005B4E87"/>
    <w:rsid w:val="005C61A2"/>
    <w:rsid w:val="005D1DB5"/>
    <w:rsid w:val="005D3827"/>
    <w:rsid w:val="005D45FA"/>
    <w:rsid w:val="005F29E2"/>
    <w:rsid w:val="00603B66"/>
    <w:rsid w:val="006154A3"/>
    <w:rsid w:val="00624BC9"/>
    <w:rsid w:val="00641A0D"/>
    <w:rsid w:val="00641A15"/>
    <w:rsid w:val="00642BEA"/>
    <w:rsid w:val="00646CCD"/>
    <w:rsid w:val="00657058"/>
    <w:rsid w:val="006704BA"/>
    <w:rsid w:val="006829E2"/>
    <w:rsid w:val="00686FD8"/>
    <w:rsid w:val="00695737"/>
    <w:rsid w:val="006A0151"/>
    <w:rsid w:val="006A4E95"/>
    <w:rsid w:val="006B112C"/>
    <w:rsid w:val="006B484F"/>
    <w:rsid w:val="006B644C"/>
    <w:rsid w:val="006E4BB3"/>
    <w:rsid w:val="00700A9C"/>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586"/>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66362"/>
    <w:rsid w:val="009769A1"/>
    <w:rsid w:val="009A7AD3"/>
    <w:rsid w:val="009B0AB8"/>
    <w:rsid w:val="009B7A90"/>
    <w:rsid w:val="009C1620"/>
    <w:rsid w:val="009E3170"/>
    <w:rsid w:val="009F03B6"/>
    <w:rsid w:val="00A00BAC"/>
    <w:rsid w:val="00A15614"/>
    <w:rsid w:val="00A157FD"/>
    <w:rsid w:val="00A20577"/>
    <w:rsid w:val="00A21709"/>
    <w:rsid w:val="00A33CB7"/>
    <w:rsid w:val="00A40376"/>
    <w:rsid w:val="00A41E5F"/>
    <w:rsid w:val="00A6504D"/>
    <w:rsid w:val="00A67BFC"/>
    <w:rsid w:val="00A73D4F"/>
    <w:rsid w:val="00A80DB4"/>
    <w:rsid w:val="00A81A9D"/>
    <w:rsid w:val="00A930E2"/>
    <w:rsid w:val="00A95DBA"/>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264C2"/>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2C81"/>
    <w:rsid w:val="00E73F32"/>
    <w:rsid w:val="00E740AD"/>
    <w:rsid w:val="00E80577"/>
    <w:rsid w:val="00E80CA8"/>
    <w:rsid w:val="00E86A1F"/>
    <w:rsid w:val="00EA1A95"/>
    <w:rsid w:val="00ED37AE"/>
    <w:rsid w:val="00ED7BCD"/>
    <w:rsid w:val="00EE4B78"/>
    <w:rsid w:val="00EF78F2"/>
    <w:rsid w:val="00F017C2"/>
    <w:rsid w:val="00F045C7"/>
    <w:rsid w:val="00F1224D"/>
    <w:rsid w:val="00F12507"/>
    <w:rsid w:val="00F24553"/>
    <w:rsid w:val="00F34520"/>
    <w:rsid w:val="00F42285"/>
    <w:rsid w:val="00F51998"/>
    <w:rsid w:val="00F528EE"/>
    <w:rsid w:val="00F56163"/>
    <w:rsid w:val="00F659AF"/>
    <w:rsid w:val="00F84E3F"/>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40877"/>
    <w:rsid w:val="0013075A"/>
    <w:rsid w:val="00151B85"/>
    <w:rsid w:val="001835CA"/>
    <w:rsid w:val="00193EE1"/>
    <w:rsid w:val="002E020D"/>
    <w:rsid w:val="003A2B79"/>
    <w:rsid w:val="004270AB"/>
    <w:rsid w:val="0046637D"/>
    <w:rsid w:val="00475715"/>
    <w:rsid w:val="004B094E"/>
    <w:rsid w:val="00564436"/>
    <w:rsid w:val="0067276E"/>
    <w:rsid w:val="007B2AA2"/>
    <w:rsid w:val="00963570"/>
    <w:rsid w:val="00B346B4"/>
    <w:rsid w:val="00B354E6"/>
    <w:rsid w:val="00E50719"/>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5147</TotalTime>
  <Pages>1</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6</cp:revision>
  <dcterms:created xsi:type="dcterms:W3CDTF">2022-09-27T14:02:00Z</dcterms:created>
  <dcterms:modified xsi:type="dcterms:W3CDTF">2022-10-03T13:24:00Z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