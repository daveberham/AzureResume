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54509B7C"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F85D1C">
        <w:rPr>
          <w:rFonts w:ascii="Arial" w:hAnsi="Arial" w:cs="Arial"/>
          <w:b/>
          <w:sz w:val="40"/>
          <w:szCs w:val="32"/>
        </w:rPr>
        <w:t>36 1010AA</w:t>
      </w:r>
      <w:r w:rsidR="002C194A">
        <w:rPr>
          <w:rFonts w:ascii="Arial" w:hAnsi="Arial" w:cs="Arial"/>
          <w:b/>
          <w:sz w:val="40"/>
          <w:szCs w:val="32"/>
        </w:rPr>
        <w:t xml:space="preserve"> </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53933BB2" w:rsidR="005B4E87" w:rsidRPr="000F5585" w:rsidRDefault="00897412" w:rsidP="00053A1C">
      <w:pPr>
        <w:jc w:val="center"/>
        <w:rPr>
          <w:rFonts w:ascii="Arial" w:hAnsi="Arial" w:cs="Arial"/>
          <w:b/>
          <w:sz w:val="40"/>
          <w:szCs w:val="32"/>
        </w:rPr>
      </w:pPr>
      <w:r>
        <w:rPr>
          <w:rFonts w:ascii="Arial" w:hAnsi="Arial" w:cs="Arial"/>
          <w:b/>
          <w:sz w:val="40"/>
          <w:szCs w:val="32"/>
        </w:rPr>
        <w:t>WO</w:t>
      </w:r>
      <w:r w:rsidR="00FD480F">
        <w:rPr>
          <w:rFonts w:ascii="Arial" w:hAnsi="Arial" w:cs="Arial"/>
          <w:b/>
          <w:sz w:val="40"/>
          <w:szCs w:val="32"/>
        </w:rPr>
        <w:t>4</w:t>
      </w:r>
      <w:r w:rsidR="00F85D1C">
        <w:rPr>
          <w:rFonts w:ascii="Arial" w:hAnsi="Arial" w:cs="Arial"/>
          <w:b/>
          <w:sz w:val="40"/>
          <w:szCs w:val="32"/>
        </w:rPr>
        <w:t>40391</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1-16T00:00:00Z">
          <w:dateFormat w:val="MMMM d, yyyy"/>
          <w:lid w:val="en-US"/>
          <w:storeMappedDataAs w:val="dateTime"/>
          <w:calendar w:val="gregorian"/>
        </w:date>
      </w:sdtPr>
      <w:sdtEndPr/>
      <w:sdtContent>
        <w:p w14:paraId="0CC84526" w14:textId="2B18438E" w:rsidR="005B4E87" w:rsidRPr="000F5585" w:rsidRDefault="00F85D1C" w:rsidP="00053A1C">
          <w:pPr>
            <w:jc w:val="center"/>
            <w:rPr>
              <w:rFonts w:ascii="Arial" w:hAnsi="Arial" w:cs="Arial"/>
              <w:b/>
              <w:sz w:val="40"/>
              <w:szCs w:val="32"/>
            </w:rPr>
          </w:pPr>
          <w:r>
            <w:rPr>
              <w:rFonts w:ascii="Arial" w:hAnsi="Arial" w:cs="Arial"/>
              <w:b/>
              <w:sz w:val="40"/>
              <w:szCs w:val="32"/>
            </w:rPr>
            <w:t>November 16,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4137FE70"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1-24T00:00:00Z">
            <w:dateFormat w:val="MMMM d, yyyy"/>
            <w:lid w:val="en-US"/>
            <w:storeMappedDataAs w:val="dateTime"/>
            <w:calendar w:val="gregorian"/>
          </w:date>
        </w:sdtPr>
        <w:sdtEndPr/>
        <w:sdtContent>
          <w:r w:rsidR="00F85D1C">
            <w:rPr>
              <w:rFonts w:ascii="Arial" w:hAnsi="Arial" w:cs="Arial"/>
              <w:sz w:val="24"/>
            </w:rPr>
            <w:t>November 24,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33950F65"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Cat</w:t>
      </w:r>
      <w:r w:rsidR="00A73D4F">
        <w:rPr>
          <w:rFonts w:ascii="Arial" w:hAnsi="Arial" w:cs="Arial"/>
          <w:sz w:val="24"/>
          <w:szCs w:val="24"/>
        </w:rPr>
        <w:t>5e</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71692B">
        <w:rPr>
          <w:rFonts w:ascii="Arial" w:hAnsi="Arial" w:cs="Arial"/>
          <w:sz w:val="24"/>
          <w:szCs w:val="24"/>
        </w:rPr>
        <w:t>B</w:t>
      </w:r>
      <w:r w:rsidR="00F85D1C">
        <w:rPr>
          <w:rFonts w:ascii="Arial" w:hAnsi="Arial" w:cs="Arial"/>
          <w:sz w:val="24"/>
          <w:szCs w:val="24"/>
        </w:rPr>
        <w:t>36</w:t>
      </w:r>
      <w:r w:rsidR="0071692B">
        <w:rPr>
          <w:rFonts w:ascii="Arial" w:hAnsi="Arial" w:cs="Arial"/>
          <w:sz w:val="24"/>
          <w:szCs w:val="24"/>
        </w:rPr>
        <w:t>/10</w:t>
      </w:r>
      <w:r w:rsidR="00F85D1C">
        <w:rPr>
          <w:rFonts w:ascii="Arial" w:hAnsi="Arial" w:cs="Arial"/>
          <w:sz w:val="24"/>
          <w:szCs w:val="24"/>
        </w:rPr>
        <w:t>1</w:t>
      </w:r>
      <w:r w:rsidR="0071692B">
        <w:rPr>
          <w:rFonts w:ascii="Arial" w:hAnsi="Arial" w:cs="Arial"/>
          <w:sz w:val="24"/>
          <w:szCs w:val="24"/>
        </w:rPr>
        <w:t>0</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33C631D9" w:rsidR="003B16DF"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55731425" w14:textId="3EBC2A0B" w:rsidR="00F85D1C" w:rsidRDefault="00F85D1C" w:rsidP="00527FFB">
      <w:pPr>
        <w:pStyle w:val="ListParagraph"/>
        <w:numPr>
          <w:ilvl w:val="1"/>
          <w:numId w:val="1"/>
        </w:numPr>
        <w:rPr>
          <w:rFonts w:ascii="Arial" w:hAnsi="Arial" w:cs="Arial"/>
          <w:sz w:val="24"/>
          <w:szCs w:val="24"/>
        </w:rPr>
      </w:pPr>
      <w:r>
        <w:rPr>
          <w:rFonts w:ascii="Arial" w:hAnsi="Arial" w:cs="Arial"/>
          <w:sz w:val="24"/>
          <w:szCs w:val="24"/>
        </w:rPr>
        <w:t>Install 2” penetration sleeve from</w:t>
      </w:r>
      <w:r>
        <w:rPr>
          <w:rFonts w:ascii="Arial" w:hAnsi="Arial" w:cs="Arial"/>
          <w:sz w:val="24"/>
          <w:szCs w:val="24"/>
        </w:rPr>
        <w:t xml:space="preserve"> hallway into 1010 area.</w:t>
      </w:r>
    </w:p>
    <w:p w14:paraId="6C4B23A3" w14:textId="04ECC8B4" w:rsidR="00353E4B" w:rsidRPr="00527FFB" w:rsidRDefault="00353E4B" w:rsidP="00527FFB">
      <w:pPr>
        <w:pStyle w:val="ListParagraph"/>
        <w:numPr>
          <w:ilvl w:val="1"/>
          <w:numId w:val="1"/>
        </w:numPr>
        <w:rPr>
          <w:rFonts w:ascii="Arial" w:hAnsi="Arial" w:cs="Arial"/>
          <w:sz w:val="24"/>
          <w:szCs w:val="24"/>
        </w:rPr>
      </w:pPr>
      <w:r>
        <w:rPr>
          <w:rFonts w:ascii="Arial" w:hAnsi="Arial" w:cs="Arial"/>
          <w:sz w:val="24"/>
          <w:szCs w:val="24"/>
        </w:rPr>
        <w:t xml:space="preserve">Install another 2” penetration sleeve from </w:t>
      </w:r>
      <w:r w:rsidR="00F85D1C">
        <w:rPr>
          <w:rFonts w:ascii="Arial" w:hAnsi="Arial" w:cs="Arial"/>
          <w:sz w:val="24"/>
          <w:szCs w:val="24"/>
        </w:rPr>
        <w:t>1010</w:t>
      </w:r>
      <w:r>
        <w:rPr>
          <w:rFonts w:ascii="Arial" w:hAnsi="Arial" w:cs="Arial"/>
          <w:sz w:val="24"/>
          <w:szCs w:val="24"/>
        </w:rPr>
        <w:t xml:space="preserve"> to 10</w:t>
      </w:r>
      <w:r w:rsidR="00F85D1C">
        <w:rPr>
          <w:rFonts w:ascii="Arial" w:hAnsi="Arial" w:cs="Arial"/>
          <w:sz w:val="24"/>
          <w:szCs w:val="24"/>
        </w:rPr>
        <w:t>10C</w:t>
      </w:r>
      <w:r>
        <w:rPr>
          <w:rFonts w:ascii="Arial" w:hAnsi="Arial" w:cs="Arial"/>
          <w:sz w:val="24"/>
          <w:szCs w:val="24"/>
        </w:rPr>
        <w:t>.</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r w:rsidR="008E4216">
        <w:rPr>
          <w:rFonts w:ascii="Arial" w:hAnsi="Arial" w:cs="Arial"/>
          <w:sz w:val="24"/>
          <w:szCs w:val="24"/>
        </w:rPr>
        <w:t>ie</w:t>
      </w:r>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5A376817" w14:textId="6611CF75"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Install 2 cat</w:t>
      </w:r>
      <w:r w:rsidR="00A73D4F">
        <w:rPr>
          <w:rFonts w:ascii="Arial" w:hAnsi="Arial" w:cs="Arial"/>
          <w:sz w:val="24"/>
          <w:szCs w:val="24"/>
        </w:rPr>
        <w:t>5e</w:t>
      </w:r>
      <w:r>
        <w:rPr>
          <w:rFonts w:ascii="Arial" w:hAnsi="Arial" w:cs="Arial"/>
          <w:sz w:val="24"/>
          <w:szCs w:val="24"/>
        </w:rPr>
        <w:t xml:space="preserve"> cables from </w:t>
      </w:r>
      <w:r w:rsidR="00A73D4F">
        <w:rPr>
          <w:rFonts w:ascii="Arial" w:hAnsi="Arial" w:cs="Arial"/>
          <w:sz w:val="24"/>
          <w:szCs w:val="24"/>
        </w:rPr>
        <w:t>1</w:t>
      </w:r>
      <w:r w:rsidR="00F85D1C">
        <w:rPr>
          <w:rFonts w:ascii="Arial" w:hAnsi="Arial" w:cs="Arial"/>
          <w:sz w:val="24"/>
          <w:szCs w:val="24"/>
        </w:rPr>
        <w:t>E2</w:t>
      </w:r>
      <w:r>
        <w:rPr>
          <w:rFonts w:ascii="Arial" w:hAnsi="Arial" w:cs="Arial"/>
          <w:sz w:val="24"/>
          <w:szCs w:val="24"/>
        </w:rPr>
        <w:t xml:space="preserve"> </w:t>
      </w:r>
      <w:r w:rsidR="00F85D1C">
        <w:rPr>
          <w:rFonts w:ascii="Arial" w:hAnsi="Arial" w:cs="Arial"/>
          <w:sz w:val="24"/>
          <w:szCs w:val="24"/>
        </w:rPr>
        <w:t>to 1010AA</w:t>
      </w:r>
      <w:r>
        <w:rPr>
          <w:rFonts w:ascii="Arial" w:hAnsi="Arial" w:cs="Arial"/>
          <w:sz w:val="24"/>
          <w:szCs w:val="24"/>
        </w:rPr>
        <w:t>.</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6D0A76D3" w14:textId="77777777" w:rsidR="00520EC2" w:rsidRDefault="00527FF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side.</w:t>
      </w:r>
    </w:p>
    <w:p w14:paraId="04561F6D" w14:textId="1F453693" w:rsidR="00527FFB" w:rsidRPr="00527FFB" w:rsidRDefault="00F85D1C" w:rsidP="00527FFB">
      <w:pPr>
        <w:pStyle w:val="ListParagraph"/>
        <w:numPr>
          <w:ilvl w:val="1"/>
          <w:numId w:val="1"/>
        </w:numPr>
        <w:rPr>
          <w:rFonts w:ascii="Arial" w:hAnsi="Arial" w:cs="Arial"/>
          <w:sz w:val="24"/>
          <w:szCs w:val="24"/>
        </w:rPr>
      </w:pPr>
      <w:r>
        <w:rPr>
          <w:rFonts w:ascii="Arial" w:hAnsi="Arial" w:cs="Arial"/>
          <w:sz w:val="24"/>
          <w:szCs w:val="24"/>
        </w:rPr>
        <w:t>Install cables inside wall on column, if cables can’t be installed inside wall use</w:t>
      </w:r>
      <w:r w:rsidR="0071692B">
        <w:rPr>
          <w:rFonts w:ascii="Arial" w:hAnsi="Arial" w:cs="Arial"/>
          <w:sz w:val="24"/>
          <w:szCs w:val="24"/>
        </w:rPr>
        <w:t xml:space="preserve"> surface mounted raceway (LD10) and surface mounted back box </w:t>
      </w:r>
      <w:r w:rsidR="0071692B" w:rsidRPr="008E4216">
        <w:rPr>
          <w:rFonts w:ascii="Arial" w:hAnsi="Arial" w:cs="Arial"/>
          <w:sz w:val="24"/>
          <w:szCs w:val="24"/>
        </w:rPr>
        <w:t>anchored to the wall, with ceiling top cap and bottom cap for surface mount box</w:t>
      </w:r>
      <w:r w:rsidR="0071692B">
        <w:rPr>
          <w:rFonts w:ascii="Arial" w:hAnsi="Arial" w:cs="Arial"/>
          <w:sz w:val="24"/>
          <w:szCs w:val="24"/>
        </w:rPr>
        <w:t>.</w:t>
      </w:r>
    </w:p>
    <w:p w14:paraId="499D7CD2" w14:textId="03CB94AA"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227584">
        <w:rPr>
          <w:rFonts w:ascii="Arial" w:hAnsi="Arial" w:cs="Arial"/>
          <w:sz w:val="24"/>
          <w:szCs w:val="24"/>
        </w:rPr>
        <w:t>cat5e</w:t>
      </w:r>
      <w:r w:rsidRPr="00CE44FD">
        <w:rPr>
          <w:rFonts w:ascii="Arial" w:hAnsi="Arial" w:cs="Arial"/>
          <w:sz w:val="24"/>
          <w:szCs w:val="24"/>
        </w:rPr>
        <w:t xml:space="preserve"> cables with TIA-568</w:t>
      </w:r>
      <w:r w:rsidR="00227584">
        <w:rPr>
          <w:rFonts w:ascii="Arial" w:hAnsi="Arial" w:cs="Arial"/>
          <w:sz w:val="24"/>
          <w:szCs w:val="24"/>
        </w:rPr>
        <w:t>a</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679F197E"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227584">
        <w:rPr>
          <w:rFonts w:ascii="Arial" w:hAnsi="Arial" w:cs="Arial"/>
          <w:sz w:val="24"/>
          <w:szCs w:val="24"/>
        </w:rPr>
        <w:t>white</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10A62AA6"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413D97">
        <w:rPr>
          <w:rFonts w:ascii="Arial" w:hAnsi="Arial" w:cs="Arial"/>
          <w:sz w:val="24"/>
          <w:szCs w:val="24"/>
        </w:rPr>
        <w:t xml:space="preserve">2 </w:t>
      </w:r>
      <w:r w:rsidR="00227584">
        <w:rPr>
          <w:rFonts w:ascii="Arial" w:hAnsi="Arial" w:cs="Arial"/>
          <w:sz w:val="24"/>
          <w:szCs w:val="24"/>
        </w:rPr>
        <w:t>cat5e</w:t>
      </w:r>
      <w:r w:rsidR="00413D97">
        <w:rPr>
          <w:rFonts w:ascii="Arial" w:hAnsi="Arial" w:cs="Arial"/>
          <w:sz w:val="24"/>
          <w:szCs w:val="24"/>
        </w:rPr>
        <w:t xml:space="preserve"> </w:t>
      </w:r>
      <w:r w:rsidR="00227584">
        <w:rPr>
          <w:rFonts w:ascii="Arial" w:hAnsi="Arial" w:cs="Arial"/>
          <w:sz w:val="24"/>
          <w:szCs w:val="24"/>
        </w:rPr>
        <w:t>to the 110 block</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ED98FF3" w:rsidR="00AC7EFA" w:rsidRDefault="00AC7EFA" w:rsidP="0058539C">
      <w:pPr>
        <w:pStyle w:val="ListParagraph"/>
        <w:ind w:left="2160"/>
        <w:rPr>
          <w:rFonts w:ascii="Arial" w:hAnsi="Arial" w:cs="Arial"/>
          <w:sz w:val="24"/>
          <w:szCs w:val="24"/>
        </w:rPr>
      </w:pPr>
    </w:p>
    <w:p w14:paraId="0DF8FFF3" w14:textId="743B528F" w:rsidR="00AC7EFA" w:rsidRDefault="00F85D1C" w:rsidP="00AC7EFA">
      <w:pPr>
        <w:pStyle w:val="ListParagraph"/>
        <w:ind w:left="2160"/>
        <w:jc w:val="both"/>
        <w:rPr>
          <w:rFonts w:ascii="Arial" w:hAnsi="Arial" w:cs="Arial"/>
          <w:sz w:val="24"/>
          <w:szCs w:val="24"/>
        </w:rPr>
      </w:pPr>
      <w:r>
        <w:rPr>
          <w:noProof/>
        </w:rPr>
        <w:lastRenderedPageBreak/>
        <w:drawing>
          <wp:inline distT="0" distB="0" distL="0" distR="0" wp14:anchorId="22DB23B3" wp14:editId="4BF5454C">
            <wp:extent cx="5486400" cy="661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6619875"/>
                    </a:xfrm>
                    <a:prstGeom prst="rect">
                      <a:avLst/>
                    </a:prstGeom>
                  </pic:spPr>
                </pic:pic>
              </a:graphicData>
            </a:graphic>
          </wp:inline>
        </w:drawing>
      </w: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w:t>
      </w:r>
      <w:r w:rsidRPr="003238A3">
        <w:rPr>
          <w:rFonts w:ascii="Arial" w:eastAsia="Times" w:hAnsi="Arial" w:cs="Arial"/>
          <w:color w:val="000000"/>
          <w:sz w:val="24"/>
          <w:szCs w:val="24"/>
        </w:rPr>
        <w:lastRenderedPageBreak/>
        <w:t xml:space="preserve">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B49E5" w14:textId="77777777" w:rsidR="002D090D" w:rsidRDefault="002D090D" w:rsidP="00F94069">
      <w:pPr>
        <w:spacing w:after="0" w:line="240" w:lineRule="auto"/>
      </w:pPr>
      <w:r>
        <w:separator/>
      </w:r>
    </w:p>
  </w:endnote>
  <w:endnote w:type="continuationSeparator" w:id="0">
    <w:p w14:paraId="04F08387" w14:textId="77777777" w:rsidR="002D090D" w:rsidRDefault="002D090D"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8DD79" w14:textId="77777777" w:rsidR="002D090D" w:rsidRDefault="002D090D" w:rsidP="00F94069">
      <w:pPr>
        <w:spacing w:after="0" w:line="240" w:lineRule="auto"/>
      </w:pPr>
      <w:r>
        <w:separator/>
      </w:r>
    </w:p>
  </w:footnote>
  <w:footnote w:type="continuationSeparator" w:id="0">
    <w:p w14:paraId="386F034C" w14:textId="77777777" w:rsidR="002D090D" w:rsidRDefault="002D090D"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E714A"/>
    <w:rsid w:val="00206709"/>
    <w:rsid w:val="0021785E"/>
    <w:rsid w:val="00217893"/>
    <w:rsid w:val="00227584"/>
    <w:rsid w:val="00233048"/>
    <w:rsid w:val="00237CD3"/>
    <w:rsid w:val="0024118F"/>
    <w:rsid w:val="00247F90"/>
    <w:rsid w:val="00262CA2"/>
    <w:rsid w:val="00267F74"/>
    <w:rsid w:val="00272D32"/>
    <w:rsid w:val="00273985"/>
    <w:rsid w:val="00277176"/>
    <w:rsid w:val="00277523"/>
    <w:rsid w:val="00291666"/>
    <w:rsid w:val="002966AC"/>
    <w:rsid w:val="00297BA5"/>
    <w:rsid w:val="002A7603"/>
    <w:rsid w:val="002B1379"/>
    <w:rsid w:val="002B7E7E"/>
    <w:rsid w:val="002C194A"/>
    <w:rsid w:val="002D090D"/>
    <w:rsid w:val="002E063C"/>
    <w:rsid w:val="002E7BD3"/>
    <w:rsid w:val="002F37B9"/>
    <w:rsid w:val="00304FCD"/>
    <w:rsid w:val="003238A3"/>
    <w:rsid w:val="003270F1"/>
    <w:rsid w:val="003534B5"/>
    <w:rsid w:val="00353E4B"/>
    <w:rsid w:val="003645E9"/>
    <w:rsid w:val="003720A5"/>
    <w:rsid w:val="00375D79"/>
    <w:rsid w:val="00382ACC"/>
    <w:rsid w:val="00395407"/>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08F7"/>
    <w:rsid w:val="00492BD5"/>
    <w:rsid w:val="004952FF"/>
    <w:rsid w:val="004C7528"/>
    <w:rsid w:val="004E2986"/>
    <w:rsid w:val="004E34A5"/>
    <w:rsid w:val="004E354D"/>
    <w:rsid w:val="004E45EB"/>
    <w:rsid w:val="00514AFD"/>
    <w:rsid w:val="00515C86"/>
    <w:rsid w:val="00520EC2"/>
    <w:rsid w:val="00523D8E"/>
    <w:rsid w:val="00524A04"/>
    <w:rsid w:val="00527FFB"/>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3827"/>
    <w:rsid w:val="005D45FA"/>
    <w:rsid w:val="005F29E2"/>
    <w:rsid w:val="006154A3"/>
    <w:rsid w:val="00624BC9"/>
    <w:rsid w:val="00641A0D"/>
    <w:rsid w:val="00641A15"/>
    <w:rsid w:val="00642BEA"/>
    <w:rsid w:val="00646CCD"/>
    <w:rsid w:val="00657058"/>
    <w:rsid w:val="006704BA"/>
    <w:rsid w:val="006829E2"/>
    <w:rsid w:val="00686FD8"/>
    <w:rsid w:val="00695737"/>
    <w:rsid w:val="006A0151"/>
    <w:rsid w:val="006B112C"/>
    <w:rsid w:val="006B484F"/>
    <w:rsid w:val="006B644C"/>
    <w:rsid w:val="006E4BB3"/>
    <w:rsid w:val="0071692B"/>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66362"/>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73D4F"/>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B0291"/>
    <w:rsid w:val="00DB259E"/>
    <w:rsid w:val="00DB3517"/>
    <w:rsid w:val="00DB5532"/>
    <w:rsid w:val="00DD210B"/>
    <w:rsid w:val="00DF4700"/>
    <w:rsid w:val="00E073FF"/>
    <w:rsid w:val="00E1439F"/>
    <w:rsid w:val="00E14EA2"/>
    <w:rsid w:val="00E26513"/>
    <w:rsid w:val="00E26B01"/>
    <w:rsid w:val="00E2713C"/>
    <w:rsid w:val="00E279D8"/>
    <w:rsid w:val="00E42E12"/>
    <w:rsid w:val="00E53039"/>
    <w:rsid w:val="00E56D4F"/>
    <w:rsid w:val="00E70D0C"/>
    <w:rsid w:val="00E73F32"/>
    <w:rsid w:val="00E740AD"/>
    <w:rsid w:val="00E80577"/>
    <w:rsid w:val="00E80CA8"/>
    <w:rsid w:val="00E86A1F"/>
    <w:rsid w:val="00EA1A95"/>
    <w:rsid w:val="00ED37AE"/>
    <w:rsid w:val="00ED7BCD"/>
    <w:rsid w:val="00EE4B78"/>
    <w:rsid w:val="00EF61C2"/>
    <w:rsid w:val="00EF78F2"/>
    <w:rsid w:val="00F017C2"/>
    <w:rsid w:val="00F045C7"/>
    <w:rsid w:val="00F1224D"/>
    <w:rsid w:val="00F12507"/>
    <w:rsid w:val="00F24553"/>
    <w:rsid w:val="00F34520"/>
    <w:rsid w:val="00F42285"/>
    <w:rsid w:val="00F51998"/>
    <w:rsid w:val="00F528EE"/>
    <w:rsid w:val="00F56163"/>
    <w:rsid w:val="00F659AF"/>
    <w:rsid w:val="00F84E3F"/>
    <w:rsid w:val="00F85D1C"/>
    <w:rsid w:val="00F86B60"/>
    <w:rsid w:val="00F93986"/>
    <w:rsid w:val="00F94069"/>
    <w:rsid w:val="00FB5A2B"/>
    <w:rsid w:val="00FB79D4"/>
    <w:rsid w:val="00FC1D00"/>
    <w:rsid w:val="00FC61DB"/>
    <w:rsid w:val="00FD480F"/>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193EE1"/>
    <w:rsid w:val="002E020D"/>
    <w:rsid w:val="00384E4C"/>
    <w:rsid w:val="003A2B79"/>
    <w:rsid w:val="004270AB"/>
    <w:rsid w:val="0046637D"/>
    <w:rsid w:val="00475715"/>
    <w:rsid w:val="004B094E"/>
    <w:rsid w:val="00564436"/>
    <w:rsid w:val="0067276E"/>
    <w:rsid w:val="007B2AA2"/>
    <w:rsid w:val="009141C3"/>
    <w:rsid w:val="00963570"/>
    <w:rsid w:val="00B346B4"/>
    <w:rsid w:val="00B354E6"/>
    <w:rsid w:val="00E50719"/>
    <w:rsid w:val="00E56465"/>
    <w:rsid w:val="00F1579C"/>
    <w:rsid w:val="00F2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14</TotalTime>
  <Pages>11</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6</cp:revision>
  <dcterms:created xsi:type="dcterms:W3CDTF">2022-09-20T15:07:00Z</dcterms:created>
  <dcterms:modified xsi:type="dcterms:W3CDTF">2022-11-16T19:10:00Z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