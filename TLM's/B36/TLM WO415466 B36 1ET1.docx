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3C99563E"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909C5">
        <w:rPr>
          <w:rFonts w:ascii="Arial" w:hAnsi="Arial" w:cs="Arial"/>
          <w:b/>
          <w:sz w:val="40"/>
          <w:szCs w:val="32"/>
        </w:rPr>
        <w:t>36</w:t>
      </w:r>
      <w:r w:rsidR="002C194A">
        <w:rPr>
          <w:rFonts w:ascii="Arial" w:hAnsi="Arial" w:cs="Arial"/>
          <w:b/>
          <w:sz w:val="40"/>
          <w:szCs w:val="32"/>
        </w:rPr>
        <w:t xml:space="preserve">, </w:t>
      </w:r>
      <w:r w:rsidR="00F909C5">
        <w:rPr>
          <w:rFonts w:ascii="Arial" w:hAnsi="Arial" w:cs="Arial"/>
          <w:b/>
          <w:sz w:val="40"/>
          <w:szCs w:val="32"/>
        </w:rPr>
        <w:t>1ET1</w:t>
      </w:r>
      <w:r w:rsidR="003772B4">
        <w:rPr>
          <w:rFonts w:ascii="Arial" w:hAnsi="Arial" w:cs="Arial"/>
          <w:b/>
          <w:sz w:val="40"/>
          <w:szCs w:val="32"/>
        </w:rPr>
        <w:t xml:space="preserve"> </w:t>
      </w:r>
      <w:r w:rsidR="00F24553" w:rsidRPr="00846916">
        <w:rPr>
          <w:rFonts w:ascii="Arial" w:hAnsi="Arial" w:cs="Arial"/>
          <w:b/>
          <w:sz w:val="40"/>
          <w:szCs w:val="32"/>
        </w:rPr>
        <w:t>Cabling</w:t>
      </w:r>
      <w:r w:rsidR="00891724" w:rsidRPr="00846916">
        <w:rPr>
          <w:rFonts w:ascii="Arial" w:hAnsi="Arial" w:cs="Arial"/>
          <w:b/>
          <w:sz w:val="40"/>
          <w:szCs w:val="32"/>
        </w:rPr>
        <w:t xml:space="preserve"> </w:t>
      </w:r>
      <w:r w:rsidR="00F909C5">
        <w:rPr>
          <w:rFonts w:ascii="Arial" w:hAnsi="Arial" w:cs="Arial"/>
          <w:b/>
          <w:sz w:val="40"/>
          <w:szCs w:val="32"/>
        </w:rPr>
        <w:t>Demo</w:t>
      </w:r>
    </w:p>
    <w:p w14:paraId="0537F397" w14:textId="77777777" w:rsidR="005B4E87" w:rsidRPr="000F5585" w:rsidRDefault="005B4E87" w:rsidP="00053A1C">
      <w:pPr>
        <w:jc w:val="center"/>
        <w:rPr>
          <w:rFonts w:ascii="Arial" w:hAnsi="Arial" w:cs="Arial"/>
          <w:b/>
          <w:sz w:val="32"/>
          <w:szCs w:val="32"/>
        </w:rPr>
      </w:pPr>
    </w:p>
    <w:p w14:paraId="4E8896AF" w14:textId="0B1B25D1"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F909C5">
        <w:rPr>
          <w:rFonts w:ascii="Arial" w:hAnsi="Arial" w:cs="Arial"/>
          <w:b/>
          <w:sz w:val="40"/>
          <w:szCs w:val="32"/>
        </w:rPr>
        <w:t>15466</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01T00:00:00Z">
          <w:dateFormat w:val="MMMM d, yyyy"/>
          <w:lid w:val="en-US"/>
          <w:storeMappedDataAs w:val="dateTime"/>
          <w:calendar w:val="gregorian"/>
        </w:date>
      </w:sdtPr>
      <w:sdtEndPr/>
      <w:sdtContent>
        <w:p w14:paraId="0CC84526" w14:textId="692947AA" w:rsidR="005B4E87" w:rsidRPr="000F5585" w:rsidRDefault="00F909C5" w:rsidP="00053A1C">
          <w:pPr>
            <w:jc w:val="center"/>
            <w:rPr>
              <w:rFonts w:ascii="Arial" w:hAnsi="Arial" w:cs="Arial"/>
              <w:b/>
              <w:sz w:val="40"/>
              <w:szCs w:val="32"/>
            </w:rPr>
          </w:pPr>
          <w:r>
            <w:rPr>
              <w:rFonts w:ascii="Arial" w:hAnsi="Arial" w:cs="Arial"/>
              <w:b/>
              <w:sz w:val="40"/>
              <w:szCs w:val="32"/>
            </w:rPr>
            <w:t>August 1,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A40EF0E"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08T00:00:00Z">
            <w:dateFormat w:val="MMMM d, yyyy"/>
            <w:lid w:val="en-US"/>
            <w:storeMappedDataAs w:val="dateTime"/>
            <w:calendar w:val="gregorian"/>
          </w:date>
        </w:sdtPr>
        <w:sdtEndPr/>
        <w:sdtContent>
          <w:r w:rsidR="00F909C5">
            <w:rPr>
              <w:rFonts w:ascii="Arial" w:hAnsi="Arial" w:cs="Arial"/>
              <w:sz w:val="24"/>
            </w:rPr>
            <w:t>August 8,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533067D8" w14:textId="7A903827" w:rsidR="00132DF5" w:rsidRDefault="00132DF5" w:rsidP="00132DF5">
      <w:pPr>
        <w:pStyle w:val="ListParagraph"/>
        <w:numPr>
          <w:ilvl w:val="1"/>
          <w:numId w:val="1"/>
        </w:numPr>
        <w:rPr>
          <w:rFonts w:ascii="Arial" w:hAnsi="Arial" w:cs="Arial"/>
          <w:sz w:val="24"/>
          <w:szCs w:val="24"/>
        </w:rPr>
      </w:pPr>
      <w:r>
        <w:rPr>
          <w:rFonts w:ascii="Arial" w:hAnsi="Arial" w:cs="Arial"/>
          <w:sz w:val="24"/>
          <w:szCs w:val="24"/>
        </w:rPr>
        <w:t>Trace and demo all Amphenol cables in 1ET1</w:t>
      </w:r>
      <w:r w:rsidR="009C1620" w:rsidRPr="00846916">
        <w:rPr>
          <w:rFonts w:ascii="Arial" w:hAnsi="Arial" w:cs="Arial"/>
          <w:sz w:val="24"/>
          <w:szCs w:val="24"/>
        </w:rPr>
        <w:t>.</w:t>
      </w:r>
    </w:p>
    <w:p w14:paraId="09C72549" w14:textId="6188379E" w:rsidR="00132DF5" w:rsidRPr="00132DF5" w:rsidRDefault="00132DF5" w:rsidP="00132DF5">
      <w:pPr>
        <w:pStyle w:val="ListParagraph"/>
        <w:numPr>
          <w:ilvl w:val="2"/>
          <w:numId w:val="1"/>
        </w:numPr>
        <w:rPr>
          <w:rFonts w:ascii="Arial" w:hAnsi="Arial" w:cs="Arial"/>
          <w:sz w:val="24"/>
          <w:szCs w:val="24"/>
        </w:rPr>
      </w:pPr>
      <w:r>
        <w:rPr>
          <w:rFonts w:ascii="Arial" w:hAnsi="Arial" w:cs="Arial"/>
          <w:sz w:val="24"/>
          <w:szCs w:val="24"/>
        </w:rPr>
        <w:t xml:space="preserve">Amphenol cables are going into the 4” penetration in 1ET1, they will need to be traced out and demoed. </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218FB39" w14:textId="4BBD2191" w:rsidR="0058539C" w:rsidRPr="00132DF5" w:rsidRDefault="00272D32" w:rsidP="00132DF5">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0A9978ED"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51373692" w14:textId="37175AED" w:rsidR="007E636C" w:rsidRPr="004912B3" w:rsidRDefault="00132DF5" w:rsidP="004912B3">
      <w:pPr>
        <w:rPr>
          <w:rFonts w:ascii="Arial" w:hAnsi="Arial" w:cs="Arial"/>
          <w:sz w:val="24"/>
          <w:szCs w:val="24"/>
        </w:rPr>
      </w:pPr>
      <w:r>
        <w:rPr>
          <w:noProof/>
        </w:rPr>
        <w:lastRenderedPageBreak/>
        <w:drawing>
          <wp:inline distT="0" distB="0" distL="0" distR="0" wp14:anchorId="33C27638" wp14:editId="4F45C07A">
            <wp:extent cx="5752937" cy="2895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81" cy="2900907"/>
                    </a:xfrm>
                    <a:prstGeom prst="rect">
                      <a:avLst/>
                    </a:prstGeom>
                  </pic:spPr>
                </pic:pic>
              </a:graphicData>
            </a:graphic>
          </wp:inline>
        </w:drawing>
      </w:r>
    </w:p>
    <w:p w14:paraId="3B8FEFEA" w14:textId="47E9A5F6" w:rsidR="004912B3" w:rsidRDefault="004912B3" w:rsidP="00F84E3F">
      <w:pPr>
        <w:rPr>
          <w:rFonts w:ascii="Arial" w:hAnsi="Arial" w:cs="Arial"/>
          <w:b/>
          <w:sz w:val="24"/>
          <w:szCs w:val="24"/>
        </w:rPr>
      </w:pPr>
      <w:r>
        <w:rPr>
          <w:noProof/>
        </w:rPr>
        <w:lastRenderedPageBreak/>
        <w:drawing>
          <wp:inline distT="0" distB="0" distL="0" distR="0" wp14:anchorId="6990B76A" wp14:editId="3797013D">
            <wp:extent cx="3633433" cy="57721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40" cy="5780263"/>
                    </a:xfrm>
                    <a:prstGeom prst="rect">
                      <a:avLst/>
                    </a:prstGeom>
                  </pic:spPr>
                </pic:pic>
              </a:graphicData>
            </a:graphic>
          </wp:inline>
        </w:drawing>
      </w:r>
    </w:p>
    <w:p w14:paraId="71BE3461" w14:textId="77777777" w:rsidR="004912B3" w:rsidRDefault="004912B3"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AEB583D" w14:textId="7303CDF6" w:rsidR="005674A8" w:rsidRPr="004912B3" w:rsidRDefault="005674A8" w:rsidP="004912B3">
      <w:pPr>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lastRenderedPageBreak/>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F909C5">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4"/>
      <w:footerReference w:type="default" r:id="rId15"/>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835E" w14:textId="77777777" w:rsidR="00B2482B" w:rsidRDefault="00B2482B" w:rsidP="00F94069">
      <w:pPr>
        <w:spacing w:after="0" w:line="240" w:lineRule="auto"/>
      </w:pPr>
      <w:r>
        <w:separator/>
      </w:r>
    </w:p>
  </w:endnote>
  <w:endnote w:type="continuationSeparator" w:id="0">
    <w:p w14:paraId="315CC09A" w14:textId="77777777" w:rsidR="00B2482B" w:rsidRDefault="00B2482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5BB57" w14:textId="77777777" w:rsidR="00B2482B" w:rsidRDefault="00B2482B" w:rsidP="00F94069">
      <w:pPr>
        <w:spacing w:after="0" w:line="240" w:lineRule="auto"/>
      </w:pPr>
      <w:r>
        <w:separator/>
      </w:r>
    </w:p>
  </w:footnote>
  <w:footnote w:type="continuationSeparator" w:id="0">
    <w:p w14:paraId="5056F3EE" w14:textId="77777777" w:rsidR="00B2482B" w:rsidRDefault="00B2482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3A2E"/>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564F"/>
    <w:rsid w:val="00126BE8"/>
    <w:rsid w:val="00132DF5"/>
    <w:rsid w:val="00135CFE"/>
    <w:rsid w:val="00154604"/>
    <w:rsid w:val="00156826"/>
    <w:rsid w:val="00162C10"/>
    <w:rsid w:val="00171ABF"/>
    <w:rsid w:val="00173779"/>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097"/>
    <w:rsid w:val="00272D32"/>
    <w:rsid w:val="00273985"/>
    <w:rsid w:val="00277176"/>
    <w:rsid w:val="00277523"/>
    <w:rsid w:val="00291666"/>
    <w:rsid w:val="00293706"/>
    <w:rsid w:val="00297BA5"/>
    <w:rsid w:val="002A0E91"/>
    <w:rsid w:val="002A7603"/>
    <w:rsid w:val="002B1379"/>
    <w:rsid w:val="002B7E7E"/>
    <w:rsid w:val="002C194A"/>
    <w:rsid w:val="002D5970"/>
    <w:rsid w:val="002E063C"/>
    <w:rsid w:val="002E7BD3"/>
    <w:rsid w:val="002F37B9"/>
    <w:rsid w:val="003238A3"/>
    <w:rsid w:val="00324BBA"/>
    <w:rsid w:val="003270F1"/>
    <w:rsid w:val="0033568B"/>
    <w:rsid w:val="0034221E"/>
    <w:rsid w:val="0034539C"/>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12B3"/>
    <w:rsid w:val="00492BD5"/>
    <w:rsid w:val="004A4C63"/>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A5E3C"/>
    <w:rsid w:val="006B112C"/>
    <w:rsid w:val="006B484F"/>
    <w:rsid w:val="006B644C"/>
    <w:rsid w:val="006E4BB3"/>
    <w:rsid w:val="006F38ED"/>
    <w:rsid w:val="0071792B"/>
    <w:rsid w:val="007206E0"/>
    <w:rsid w:val="0073069B"/>
    <w:rsid w:val="00741676"/>
    <w:rsid w:val="00760BA2"/>
    <w:rsid w:val="007712E6"/>
    <w:rsid w:val="00771B19"/>
    <w:rsid w:val="007B1E92"/>
    <w:rsid w:val="007B6284"/>
    <w:rsid w:val="007B6AFC"/>
    <w:rsid w:val="007C6377"/>
    <w:rsid w:val="007E048D"/>
    <w:rsid w:val="007E0BA8"/>
    <w:rsid w:val="007E181D"/>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44A26"/>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2482B"/>
    <w:rsid w:val="00B37B49"/>
    <w:rsid w:val="00B469B7"/>
    <w:rsid w:val="00B51F49"/>
    <w:rsid w:val="00B52BFD"/>
    <w:rsid w:val="00B55358"/>
    <w:rsid w:val="00B716B3"/>
    <w:rsid w:val="00B7290E"/>
    <w:rsid w:val="00B7768D"/>
    <w:rsid w:val="00B837C6"/>
    <w:rsid w:val="00B85C42"/>
    <w:rsid w:val="00B92FD9"/>
    <w:rsid w:val="00B96306"/>
    <w:rsid w:val="00BC5089"/>
    <w:rsid w:val="00BD1958"/>
    <w:rsid w:val="00BD3D62"/>
    <w:rsid w:val="00BD4E88"/>
    <w:rsid w:val="00BE57AC"/>
    <w:rsid w:val="00BE64F6"/>
    <w:rsid w:val="00BF7FE3"/>
    <w:rsid w:val="00C01D58"/>
    <w:rsid w:val="00C1671C"/>
    <w:rsid w:val="00C3787C"/>
    <w:rsid w:val="00C4231A"/>
    <w:rsid w:val="00C53C1E"/>
    <w:rsid w:val="00C669CF"/>
    <w:rsid w:val="00C75FB6"/>
    <w:rsid w:val="00C936C1"/>
    <w:rsid w:val="00CA5436"/>
    <w:rsid w:val="00CA63B0"/>
    <w:rsid w:val="00CB2A1D"/>
    <w:rsid w:val="00CD09CA"/>
    <w:rsid w:val="00CD6ED2"/>
    <w:rsid w:val="00CE2B8B"/>
    <w:rsid w:val="00CE44FD"/>
    <w:rsid w:val="00D06437"/>
    <w:rsid w:val="00D21A82"/>
    <w:rsid w:val="00D36F1C"/>
    <w:rsid w:val="00D40CCD"/>
    <w:rsid w:val="00D63C9C"/>
    <w:rsid w:val="00D66413"/>
    <w:rsid w:val="00D67B34"/>
    <w:rsid w:val="00D83981"/>
    <w:rsid w:val="00DB0291"/>
    <w:rsid w:val="00DB3517"/>
    <w:rsid w:val="00DB5532"/>
    <w:rsid w:val="00DC2EBB"/>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11CF"/>
    <w:rsid w:val="00F1224D"/>
    <w:rsid w:val="00F12507"/>
    <w:rsid w:val="00F17B75"/>
    <w:rsid w:val="00F24553"/>
    <w:rsid w:val="00F34520"/>
    <w:rsid w:val="00F42285"/>
    <w:rsid w:val="00F51998"/>
    <w:rsid w:val="00F56163"/>
    <w:rsid w:val="00F659AF"/>
    <w:rsid w:val="00F75ABC"/>
    <w:rsid w:val="00F84E3F"/>
    <w:rsid w:val="00F86B60"/>
    <w:rsid w:val="00F909C5"/>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 w:type="character" w:styleId="CommentReference">
    <w:name w:val="annotation reference"/>
    <w:basedOn w:val="DefaultParagraphFont"/>
    <w:uiPriority w:val="99"/>
    <w:semiHidden/>
    <w:unhideWhenUsed/>
    <w:rsid w:val="00293706"/>
    <w:rPr>
      <w:sz w:val="16"/>
      <w:szCs w:val="16"/>
    </w:rPr>
  </w:style>
  <w:style w:type="paragraph" w:styleId="CommentText">
    <w:name w:val="annotation text"/>
    <w:basedOn w:val="Normal"/>
    <w:link w:val="CommentTextChar"/>
    <w:uiPriority w:val="99"/>
    <w:semiHidden/>
    <w:unhideWhenUsed/>
    <w:rsid w:val="00293706"/>
    <w:pPr>
      <w:spacing w:line="240" w:lineRule="auto"/>
    </w:pPr>
    <w:rPr>
      <w:sz w:val="20"/>
      <w:szCs w:val="20"/>
    </w:rPr>
  </w:style>
  <w:style w:type="character" w:customStyle="1" w:styleId="CommentTextChar">
    <w:name w:val="Comment Text Char"/>
    <w:basedOn w:val="DefaultParagraphFont"/>
    <w:link w:val="CommentText"/>
    <w:uiPriority w:val="99"/>
    <w:semiHidden/>
    <w:rsid w:val="00293706"/>
    <w:rPr>
      <w:sz w:val="20"/>
      <w:szCs w:val="20"/>
    </w:rPr>
  </w:style>
  <w:style w:type="paragraph" w:styleId="CommentSubject">
    <w:name w:val="annotation subject"/>
    <w:basedOn w:val="CommentText"/>
    <w:next w:val="CommentText"/>
    <w:link w:val="CommentSubjectChar"/>
    <w:uiPriority w:val="99"/>
    <w:semiHidden/>
    <w:unhideWhenUsed/>
    <w:rsid w:val="00293706"/>
    <w:rPr>
      <w:b/>
      <w:bCs/>
    </w:rPr>
  </w:style>
  <w:style w:type="character" w:customStyle="1" w:styleId="CommentSubjectChar">
    <w:name w:val="Comment Subject Char"/>
    <w:basedOn w:val="CommentTextChar"/>
    <w:link w:val="CommentSubject"/>
    <w:uiPriority w:val="99"/>
    <w:semiHidden/>
    <w:rsid w:val="002937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23FAD"/>
    <w:rsid w:val="0046637D"/>
    <w:rsid w:val="00475715"/>
    <w:rsid w:val="004B094E"/>
    <w:rsid w:val="00554899"/>
    <w:rsid w:val="00564436"/>
    <w:rsid w:val="0067276E"/>
    <w:rsid w:val="0068699D"/>
    <w:rsid w:val="007B2AA2"/>
    <w:rsid w:val="00963570"/>
    <w:rsid w:val="009E167C"/>
    <w:rsid w:val="00B354E6"/>
    <w:rsid w:val="00C46633"/>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25</TotalTime>
  <Pages>11</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2022-08-01T17:52:00Z</dcterms:created>
  <dcterms:modified xsi:type="dcterms:W3CDTF">2022-08-01T18:15:00Z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