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660489C"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171C05">
        <w:rPr>
          <w:rFonts w:ascii="Arial" w:hAnsi="Arial" w:cs="Arial"/>
          <w:b/>
          <w:sz w:val="40"/>
          <w:szCs w:val="32"/>
        </w:rPr>
        <w:t>1</w:t>
      </w:r>
      <w:r w:rsidR="00343FE4">
        <w:rPr>
          <w:rFonts w:ascii="Arial" w:hAnsi="Arial" w:cs="Arial"/>
          <w:b/>
          <w:sz w:val="40"/>
          <w:szCs w:val="32"/>
        </w:rPr>
        <w:t xml:space="preserve"> </w:t>
      </w:r>
      <w:r w:rsidR="00171C05">
        <w:rPr>
          <w:rFonts w:ascii="Arial" w:hAnsi="Arial" w:cs="Arial"/>
          <w:b/>
          <w:sz w:val="40"/>
          <w:szCs w:val="32"/>
        </w:rPr>
        <w:t>657</w:t>
      </w:r>
    </w:p>
    <w:p w14:paraId="0537F397" w14:textId="77777777" w:rsidR="005B4E87" w:rsidRPr="000F5585" w:rsidRDefault="005B4E87" w:rsidP="00053A1C">
      <w:pPr>
        <w:jc w:val="center"/>
        <w:rPr>
          <w:rFonts w:ascii="Arial" w:hAnsi="Arial" w:cs="Arial"/>
          <w:b/>
          <w:sz w:val="32"/>
          <w:szCs w:val="32"/>
        </w:rPr>
      </w:pPr>
    </w:p>
    <w:p w14:paraId="32219E64" w14:textId="5BD01DC8" w:rsidR="005B4E87" w:rsidRPr="000F5585" w:rsidRDefault="004E45E3" w:rsidP="00053A1C">
      <w:pPr>
        <w:jc w:val="center"/>
        <w:rPr>
          <w:rFonts w:ascii="Arial" w:hAnsi="Arial" w:cs="Arial"/>
          <w:b/>
          <w:sz w:val="40"/>
          <w:szCs w:val="32"/>
        </w:rPr>
      </w:pPr>
      <w:r>
        <w:rPr>
          <w:rFonts w:ascii="Arial" w:hAnsi="Arial" w:cs="Arial"/>
          <w:b/>
          <w:sz w:val="40"/>
          <w:szCs w:val="32"/>
        </w:rPr>
        <w:t>WO44</w:t>
      </w:r>
      <w:r w:rsidR="00171C05">
        <w:rPr>
          <w:rFonts w:ascii="Arial" w:hAnsi="Arial" w:cs="Arial"/>
          <w:b/>
          <w:sz w:val="40"/>
          <w:szCs w:val="32"/>
        </w:rPr>
        <w:t>3142</w:t>
      </w: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4T00:00:00Z">
          <w:dateFormat w:val="MMMM d, yyyy"/>
          <w:lid w:val="en-US"/>
          <w:storeMappedDataAs w:val="dateTime"/>
          <w:calendar w:val="gregorian"/>
        </w:date>
      </w:sdtPr>
      <w:sdtContent>
        <w:p w14:paraId="0CC84526" w14:textId="2CCC6E80" w:rsidR="005B4E87" w:rsidRPr="000F5585" w:rsidRDefault="00BC2923" w:rsidP="00053A1C">
          <w:pPr>
            <w:jc w:val="center"/>
            <w:rPr>
              <w:rFonts w:ascii="Arial" w:hAnsi="Arial" w:cs="Arial"/>
              <w:b/>
              <w:sz w:val="40"/>
              <w:szCs w:val="32"/>
            </w:rPr>
          </w:pPr>
          <w:r>
            <w:rPr>
              <w:rFonts w:ascii="Arial" w:hAnsi="Arial" w:cs="Arial"/>
              <w:b/>
              <w:sz w:val="40"/>
              <w:szCs w:val="32"/>
            </w:rPr>
            <w:t>December 14,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3CDBABA"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8T00:00:00Z">
            <w:dateFormat w:val="MMMM d, yyyy"/>
            <w:lid w:val="en-US"/>
            <w:storeMappedDataAs w:val="dateTime"/>
            <w:calendar w:val="gregorian"/>
          </w:date>
        </w:sdtPr>
        <w:sdtContent>
          <w:r w:rsidR="00BC2923">
            <w:rPr>
              <w:rFonts w:ascii="Arial" w:hAnsi="Arial" w:cs="Arial"/>
              <w:sz w:val="24"/>
            </w:rPr>
            <w:t>December 28,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266282C" w:rsidR="009C1620" w:rsidRPr="00343FE4" w:rsidRDefault="00D757DF" w:rsidP="00343FE4">
      <w:pPr>
        <w:pStyle w:val="ListParagraph"/>
        <w:numPr>
          <w:ilvl w:val="0"/>
          <w:numId w:val="18"/>
        </w:numPr>
        <w:rPr>
          <w:rFonts w:ascii="Arial" w:hAnsi="Arial" w:cs="Arial"/>
          <w:sz w:val="24"/>
          <w:szCs w:val="24"/>
        </w:rPr>
      </w:pPr>
      <w:r>
        <w:rPr>
          <w:rFonts w:ascii="Arial" w:hAnsi="Arial" w:cs="Arial"/>
          <w:sz w:val="24"/>
          <w:szCs w:val="24"/>
        </w:rPr>
        <w:t>Move 1 cable from</w:t>
      </w:r>
      <w:r w:rsidR="00921AC5">
        <w:rPr>
          <w:rFonts w:ascii="Arial" w:hAnsi="Arial" w:cs="Arial"/>
          <w:sz w:val="24"/>
          <w:szCs w:val="24"/>
        </w:rPr>
        <w:t xml:space="preserve"> J</w:t>
      </w:r>
      <w:r>
        <w:rPr>
          <w:rFonts w:ascii="Arial" w:hAnsi="Arial" w:cs="Arial"/>
          <w:sz w:val="24"/>
          <w:szCs w:val="24"/>
        </w:rPr>
        <w:t>08765 to J64741</w:t>
      </w:r>
      <w:r w:rsidR="008A0F73">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172D279" w14:textId="7576A293" w:rsidR="0058539C" w:rsidRDefault="0058539C" w:rsidP="0058539C">
      <w:pPr>
        <w:pStyle w:val="ListParagraph"/>
        <w:ind w:left="2160"/>
        <w:rPr>
          <w:noProof/>
        </w:rPr>
      </w:pPr>
    </w:p>
    <w:p w14:paraId="4B14BED1" w14:textId="4F85AFFD" w:rsidR="00AC7EFA" w:rsidRDefault="0083318B" w:rsidP="0083318B">
      <w:pPr>
        <w:pStyle w:val="ListParagraph"/>
        <w:numPr>
          <w:ilvl w:val="0"/>
          <w:numId w:val="18"/>
        </w:numPr>
        <w:rPr>
          <w:rFonts w:ascii="Arial" w:hAnsi="Arial" w:cs="Arial"/>
          <w:sz w:val="24"/>
          <w:szCs w:val="24"/>
        </w:rPr>
      </w:pPr>
      <w:r>
        <w:rPr>
          <w:rFonts w:ascii="Arial" w:hAnsi="Arial" w:cs="Arial"/>
          <w:sz w:val="24"/>
          <w:szCs w:val="24"/>
        </w:rPr>
        <w:t>Refer to drawings below.</w:t>
      </w:r>
    </w:p>
    <w:p w14:paraId="6F7E0275" w14:textId="7B6125E6" w:rsidR="0083318B" w:rsidRPr="00D757DF" w:rsidRDefault="00D757DF" w:rsidP="00D757DF">
      <w:pPr>
        <w:pStyle w:val="ListParagraph"/>
        <w:numPr>
          <w:ilvl w:val="0"/>
          <w:numId w:val="18"/>
        </w:numPr>
        <w:rPr>
          <w:rFonts w:ascii="Arial" w:hAnsi="Arial" w:cs="Arial"/>
          <w:sz w:val="24"/>
          <w:szCs w:val="24"/>
        </w:rPr>
      </w:pPr>
      <w:r>
        <w:rPr>
          <w:rFonts w:ascii="Arial" w:hAnsi="Arial" w:cs="Arial"/>
          <w:sz w:val="24"/>
          <w:szCs w:val="24"/>
        </w:rPr>
        <w:t>Move 1 phone line from J08765</w:t>
      </w:r>
      <w:r w:rsidR="00921AC5">
        <w:rPr>
          <w:rFonts w:ascii="Arial" w:hAnsi="Arial" w:cs="Arial"/>
          <w:sz w:val="24"/>
          <w:szCs w:val="24"/>
        </w:rPr>
        <w:t xml:space="preserve"> to suite 657 MFD printer</w:t>
      </w:r>
      <w:r>
        <w:rPr>
          <w:rFonts w:ascii="Arial" w:hAnsi="Arial" w:cs="Arial"/>
          <w:sz w:val="24"/>
          <w:szCs w:val="24"/>
        </w:rPr>
        <w:t xml:space="preserve"> J64741</w:t>
      </w:r>
      <w:r w:rsidR="0083318B">
        <w:rPr>
          <w:rFonts w:ascii="Arial" w:hAnsi="Arial" w:cs="Arial"/>
          <w:sz w:val="24"/>
          <w:szCs w:val="24"/>
        </w:rPr>
        <w:t>.</w:t>
      </w:r>
    </w:p>
    <w:p w14:paraId="1B51FA8C" w14:textId="404530D7" w:rsidR="0083318B" w:rsidRDefault="00262478" w:rsidP="0083318B">
      <w:pPr>
        <w:pStyle w:val="ListParagraph"/>
        <w:numPr>
          <w:ilvl w:val="0"/>
          <w:numId w:val="18"/>
        </w:numPr>
        <w:rPr>
          <w:rFonts w:ascii="Arial" w:hAnsi="Arial" w:cs="Arial"/>
          <w:sz w:val="24"/>
          <w:szCs w:val="24"/>
        </w:rPr>
      </w:pPr>
      <w:r>
        <w:rPr>
          <w:rFonts w:ascii="Arial" w:hAnsi="Arial" w:cs="Arial"/>
          <w:sz w:val="24"/>
          <w:szCs w:val="24"/>
        </w:rPr>
        <w:t>Install in existing surface mount raceway.</w:t>
      </w:r>
    </w:p>
    <w:p w14:paraId="396F83BE" w14:textId="648A952A" w:rsidR="00262478" w:rsidRDefault="00262478" w:rsidP="0083318B">
      <w:pPr>
        <w:pStyle w:val="ListParagraph"/>
        <w:numPr>
          <w:ilvl w:val="0"/>
          <w:numId w:val="18"/>
        </w:numPr>
        <w:rPr>
          <w:rFonts w:ascii="Arial" w:hAnsi="Arial" w:cs="Arial"/>
          <w:sz w:val="24"/>
          <w:szCs w:val="24"/>
        </w:rPr>
      </w:pPr>
      <w:r>
        <w:rPr>
          <w:rFonts w:ascii="Arial" w:hAnsi="Arial" w:cs="Arial"/>
          <w:sz w:val="24"/>
          <w:szCs w:val="24"/>
        </w:rPr>
        <w:t>Use existing backbox.</w:t>
      </w:r>
    </w:p>
    <w:p w14:paraId="33895DED" w14:textId="4673F884" w:rsidR="00262478" w:rsidRPr="0083318B" w:rsidRDefault="00262478" w:rsidP="0083318B">
      <w:pPr>
        <w:pStyle w:val="ListParagraph"/>
        <w:numPr>
          <w:ilvl w:val="0"/>
          <w:numId w:val="18"/>
        </w:numPr>
        <w:rPr>
          <w:rFonts w:ascii="Arial" w:hAnsi="Arial" w:cs="Arial"/>
          <w:sz w:val="24"/>
          <w:szCs w:val="24"/>
        </w:rPr>
      </w:pPr>
      <w:r>
        <w:rPr>
          <w:rFonts w:ascii="Arial" w:hAnsi="Arial" w:cs="Arial"/>
          <w:sz w:val="24"/>
          <w:szCs w:val="24"/>
        </w:rPr>
        <w:t>Terminate to new white minicom jack.</w:t>
      </w:r>
    </w:p>
    <w:p w14:paraId="0DF8FFF3" w14:textId="0957E081" w:rsidR="00AC7EFA" w:rsidRDefault="00AC7EFA" w:rsidP="00AC7EFA">
      <w:pPr>
        <w:pStyle w:val="ListParagraph"/>
        <w:ind w:left="2160"/>
        <w:jc w:val="both"/>
        <w:rPr>
          <w:rFonts w:ascii="Arial" w:hAnsi="Arial" w:cs="Arial"/>
          <w:sz w:val="24"/>
          <w:szCs w:val="24"/>
        </w:rPr>
      </w:pPr>
    </w:p>
    <w:p w14:paraId="51373692" w14:textId="282EDC0E" w:rsidR="007E636C" w:rsidRDefault="00227682" w:rsidP="00F84E3F">
      <w:pPr>
        <w:rPr>
          <w:rFonts w:ascii="Arial" w:hAnsi="Arial" w:cs="Arial"/>
          <w:b/>
          <w:sz w:val="24"/>
          <w:szCs w:val="24"/>
        </w:rPr>
      </w:pPr>
      <w:r>
        <w:rPr>
          <w:noProof/>
        </w:rPr>
        <w:lastRenderedPageBreak/>
        <w:drawing>
          <wp:inline distT="0" distB="0" distL="0" distR="0" wp14:anchorId="28BCDF61" wp14:editId="594674C2">
            <wp:extent cx="6492240" cy="483171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483171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6D401742" w:rsidR="00E14EA2"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4EC92388" w14:textId="792C358D" w:rsidR="00E962D2" w:rsidRPr="006A0151" w:rsidRDefault="00E962D2" w:rsidP="000C4E14">
      <w:pPr>
        <w:pStyle w:val="ListParagraph"/>
        <w:numPr>
          <w:ilvl w:val="0"/>
          <w:numId w:val="1"/>
        </w:numPr>
        <w:rPr>
          <w:rFonts w:ascii="Arial" w:hAnsi="Arial" w:cs="Arial"/>
          <w:sz w:val="24"/>
          <w:szCs w:val="24"/>
        </w:rPr>
      </w:pPr>
      <w:r>
        <w:rPr>
          <w:rFonts w:ascii="Arial" w:hAnsi="Arial" w:cs="Arial"/>
          <w:sz w:val="24"/>
          <w:szCs w:val="24"/>
        </w:rPr>
        <w:t>Replace fire stop putty on both ends of penetration.</w:t>
      </w:r>
    </w:p>
    <w:p w14:paraId="5467B1D4" w14:textId="26EE2E96" w:rsidR="00184C05" w:rsidRDefault="00184C05" w:rsidP="00590381">
      <w:pPr>
        <w:pStyle w:val="ListParagraph"/>
        <w:rPr>
          <w:rFonts w:ascii="Arial" w:hAnsi="Arial" w:cs="Arial"/>
          <w:sz w:val="24"/>
          <w:szCs w:val="24"/>
        </w:rPr>
      </w:pPr>
    </w:p>
    <w:p w14:paraId="1A7DFE0C" w14:textId="441BBFE1" w:rsidR="00272D32" w:rsidRDefault="00272D32" w:rsidP="00590381">
      <w:pPr>
        <w:pStyle w:val="ListParagraph"/>
        <w:rPr>
          <w:rFonts w:ascii="Arial" w:hAnsi="Arial" w:cs="Arial"/>
          <w:sz w:val="24"/>
          <w:szCs w:val="24"/>
        </w:rPr>
      </w:pPr>
    </w:p>
    <w:p w14:paraId="69BA948B" w14:textId="692077E8" w:rsidR="00272D32" w:rsidRDefault="00272D32" w:rsidP="00590381">
      <w:pPr>
        <w:pStyle w:val="ListParagraph"/>
        <w:rPr>
          <w:rFonts w:ascii="Arial" w:hAnsi="Arial" w:cs="Arial"/>
          <w:sz w:val="24"/>
          <w:szCs w:val="24"/>
        </w:rPr>
      </w:pPr>
    </w:p>
    <w:p w14:paraId="6AEB583D" w14:textId="5EDC8D7C" w:rsidR="005674A8" w:rsidRDefault="00F46CBA" w:rsidP="00590381">
      <w:pPr>
        <w:pStyle w:val="ListParagraph"/>
        <w:rPr>
          <w:rFonts w:ascii="Arial" w:hAnsi="Arial" w:cs="Arial"/>
          <w:sz w:val="24"/>
          <w:szCs w:val="24"/>
        </w:rPr>
      </w:pP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7F51" w14:textId="77777777" w:rsidR="00BE1F79" w:rsidRDefault="00BE1F79" w:rsidP="00F94069">
      <w:pPr>
        <w:spacing w:after="0" w:line="240" w:lineRule="auto"/>
      </w:pPr>
      <w:r>
        <w:separator/>
      </w:r>
    </w:p>
  </w:endnote>
  <w:endnote w:type="continuationSeparator" w:id="0">
    <w:p w14:paraId="2721C791" w14:textId="77777777" w:rsidR="00BE1F79" w:rsidRDefault="00BE1F79"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07BE" w14:textId="77777777" w:rsidR="00BE1F79" w:rsidRDefault="00BE1F79" w:rsidP="00F94069">
      <w:pPr>
        <w:spacing w:after="0" w:line="240" w:lineRule="auto"/>
      </w:pPr>
      <w:r>
        <w:separator/>
      </w:r>
    </w:p>
  </w:footnote>
  <w:footnote w:type="continuationSeparator" w:id="0">
    <w:p w14:paraId="1AFDC7E8" w14:textId="77777777" w:rsidR="00BE1F79" w:rsidRDefault="00BE1F79"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71676"/>
    <w:multiLevelType w:val="hybridMultilevel"/>
    <w:tmpl w:val="C08AFF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4A35"/>
    <w:multiLevelType w:val="hybridMultilevel"/>
    <w:tmpl w:val="17A8C9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60F20"/>
    <w:multiLevelType w:val="hybridMultilevel"/>
    <w:tmpl w:val="BFB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E5693"/>
    <w:multiLevelType w:val="hybridMultilevel"/>
    <w:tmpl w:val="FA182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67771"/>
    <w:multiLevelType w:val="hybridMultilevel"/>
    <w:tmpl w:val="98624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16067"/>
    <w:multiLevelType w:val="hybridMultilevel"/>
    <w:tmpl w:val="BC688E1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15"/>
  </w:num>
  <w:num w:numId="6">
    <w:abstractNumId w:val="5"/>
  </w:num>
  <w:num w:numId="7">
    <w:abstractNumId w:val="7"/>
  </w:num>
  <w:num w:numId="8">
    <w:abstractNumId w:val="12"/>
  </w:num>
  <w:num w:numId="9">
    <w:abstractNumId w:val="13"/>
  </w:num>
  <w:num w:numId="10">
    <w:abstractNumId w:val="10"/>
  </w:num>
  <w:num w:numId="11">
    <w:abstractNumId w:val="3"/>
  </w:num>
  <w:num w:numId="12">
    <w:abstractNumId w:val="18"/>
  </w:num>
  <w:num w:numId="13">
    <w:abstractNumId w:val="0"/>
  </w:num>
  <w:num w:numId="14">
    <w:abstractNumId w:val="17"/>
  </w:num>
  <w:num w:numId="15">
    <w:abstractNumId w:val="1"/>
  </w:num>
  <w:num w:numId="16">
    <w:abstractNumId w:val="16"/>
  </w:num>
  <w:num w:numId="17">
    <w:abstractNumId w:val="14"/>
  </w:num>
  <w:num w:numId="18">
    <w:abstractNumId w:val="20"/>
  </w:num>
  <w:num w:numId="19">
    <w:abstractNumId w:val="1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71C05"/>
    <w:rsid w:val="00180E0C"/>
    <w:rsid w:val="0018296E"/>
    <w:rsid w:val="00184C05"/>
    <w:rsid w:val="00187405"/>
    <w:rsid w:val="001910B3"/>
    <w:rsid w:val="0019392C"/>
    <w:rsid w:val="001A51F4"/>
    <w:rsid w:val="001C5F77"/>
    <w:rsid w:val="001D1962"/>
    <w:rsid w:val="001D5AA4"/>
    <w:rsid w:val="00206709"/>
    <w:rsid w:val="00217893"/>
    <w:rsid w:val="00227682"/>
    <w:rsid w:val="00233048"/>
    <w:rsid w:val="0024118F"/>
    <w:rsid w:val="00247F90"/>
    <w:rsid w:val="00262478"/>
    <w:rsid w:val="00262AE1"/>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43FE4"/>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77872"/>
    <w:rsid w:val="00486309"/>
    <w:rsid w:val="0048684A"/>
    <w:rsid w:val="004873E9"/>
    <w:rsid w:val="00492BD5"/>
    <w:rsid w:val="004C7528"/>
    <w:rsid w:val="004E2986"/>
    <w:rsid w:val="004E34A5"/>
    <w:rsid w:val="004E354D"/>
    <w:rsid w:val="004E45E3"/>
    <w:rsid w:val="004E45EB"/>
    <w:rsid w:val="00514AFD"/>
    <w:rsid w:val="00515C86"/>
    <w:rsid w:val="00523D8E"/>
    <w:rsid w:val="00524A04"/>
    <w:rsid w:val="005305A7"/>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318B"/>
    <w:rsid w:val="00835DE2"/>
    <w:rsid w:val="00846916"/>
    <w:rsid w:val="008640B6"/>
    <w:rsid w:val="008768C4"/>
    <w:rsid w:val="00880D16"/>
    <w:rsid w:val="0088147A"/>
    <w:rsid w:val="00885E91"/>
    <w:rsid w:val="0089125F"/>
    <w:rsid w:val="00891724"/>
    <w:rsid w:val="00897412"/>
    <w:rsid w:val="008A09E4"/>
    <w:rsid w:val="008A0F73"/>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21AC5"/>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2923"/>
    <w:rsid w:val="00BC5089"/>
    <w:rsid w:val="00BD3D62"/>
    <w:rsid w:val="00BD3E4E"/>
    <w:rsid w:val="00BE1F79"/>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757DF"/>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962D2"/>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CB4286E6-1957-4EC2-BE7D-6317121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66ED2"/>
    <w:rsid w:val="0046637D"/>
    <w:rsid w:val="00475715"/>
    <w:rsid w:val="004B094E"/>
    <w:rsid w:val="004C780E"/>
    <w:rsid w:val="004E3E61"/>
    <w:rsid w:val="00564436"/>
    <w:rsid w:val="0067276E"/>
    <w:rsid w:val="007B2AA2"/>
    <w:rsid w:val="00963570"/>
    <w:rsid w:val="00A148CD"/>
    <w:rsid w:val="00B354E6"/>
    <w:rsid w:val="00E56465"/>
    <w:rsid w:val="00EC239B"/>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2430</TotalTime>
  <Pages>10</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1</cp:revision>
  <dcterms:created xsi:type="dcterms:W3CDTF">2022-12-15T14:59:00Z</dcterms:created>
  <dcterms:modified xsi:type="dcterms:W3CDTF">2022-12-16T15:16:00Z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