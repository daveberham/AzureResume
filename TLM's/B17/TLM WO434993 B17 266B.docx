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2924991B"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351E46">
        <w:rPr>
          <w:rFonts w:ascii="Arial" w:hAnsi="Arial" w:cs="Arial"/>
          <w:b/>
          <w:sz w:val="40"/>
          <w:szCs w:val="32"/>
        </w:rPr>
        <w:t>1</w:t>
      </w:r>
      <w:r w:rsidR="003A523E">
        <w:rPr>
          <w:rFonts w:ascii="Arial" w:hAnsi="Arial" w:cs="Arial"/>
          <w:b/>
          <w:sz w:val="40"/>
          <w:szCs w:val="32"/>
        </w:rPr>
        <w:t>7</w:t>
      </w:r>
      <w:r w:rsidR="002C194A">
        <w:rPr>
          <w:rFonts w:ascii="Arial" w:hAnsi="Arial" w:cs="Arial"/>
          <w:b/>
          <w:sz w:val="40"/>
          <w:szCs w:val="32"/>
        </w:rPr>
        <w:t xml:space="preserve">, room </w:t>
      </w:r>
      <w:r w:rsidR="003A523E">
        <w:rPr>
          <w:rFonts w:ascii="Arial" w:hAnsi="Arial" w:cs="Arial"/>
          <w:b/>
          <w:sz w:val="40"/>
          <w:szCs w:val="32"/>
        </w:rPr>
        <w:t>266b</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0912AD59"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3A523E">
        <w:rPr>
          <w:rFonts w:ascii="Arial" w:hAnsi="Arial" w:cs="Arial"/>
          <w:b/>
          <w:sz w:val="40"/>
          <w:szCs w:val="32"/>
        </w:rPr>
        <w:t>34993</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9-12T00:00:00Z">
          <w:dateFormat w:val="MMMM d, yyyy"/>
          <w:lid w:val="en-US"/>
          <w:storeMappedDataAs w:val="dateTime"/>
          <w:calendar w:val="gregorian"/>
        </w:date>
      </w:sdtPr>
      <w:sdtEndPr/>
      <w:sdtContent>
        <w:p w14:paraId="0CC84526" w14:textId="4B90E56F" w:rsidR="005B4E87" w:rsidRPr="000F5585" w:rsidRDefault="003A523E" w:rsidP="00053A1C">
          <w:pPr>
            <w:jc w:val="center"/>
            <w:rPr>
              <w:rFonts w:ascii="Arial" w:hAnsi="Arial" w:cs="Arial"/>
              <w:b/>
              <w:sz w:val="40"/>
              <w:szCs w:val="32"/>
            </w:rPr>
          </w:pPr>
          <w:r>
            <w:rPr>
              <w:rFonts w:ascii="Arial" w:hAnsi="Arial" w:cs="Arial"/>
              <w:b/>
              <w:sz w:val="40"/>
              <w:szCs w:val="32"/>
            </w:rPr>
            <w:t>September 12,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7E6A9166"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8-16T00:00:00Z">
            <w:dateFormat w:val="MMMM d, yyyy"/>
            <w:lid w:val="en-US"/>
            <w:storeMappedDataAs w:val="dateTime"/>
            <w:calendar w:val="gregorian"/>
          </w:date>
        </w:sdtPr>
        <w:sdtEndPr/>
        <w:sdtContent>
          <w:r w:rsidR="003A523E">
            <w:rPr>
              <w:rFonts w:ascii="Arial" w:hAnsi="Arial" w:cs="Arial"/>
              <w:sz w:val="24"/>
            </w:rPr>
            <w:t>August 16,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1EB4708A" w:rsidR="009C1620" w:rsidRDefault="000E1CCF" w:rsidP="00846916">
      <w:pPr>
        <w:pStyle w:val="ListParagraph"/>
        <w:numPr>
          <w:ilvl w:val="1"/>
          <w:numId w:val="1"/>
        </w:numPr>
        <w:rPr>
          <w:rFonts w:ascii="Arial" w:hAnsi="Arial" w:cs="Arial"/>
          <w:sz w:val="24"/>
          <w:szCs w:val="24"/>
        </w:rPr>
      </w:pPr>
      <w:r>
        <w:rPr>
          <w:rFonts w:ascii="Arial" w:hAnsi="Arial" w:cs="Arial"/>
          <w:sz w:val="24"/>
          <w:szCs w:val="24"/>
        </w:rPr>
        <w:t>Move 1 cat5e</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3A523E">
        <w:rPr>
          <w:rFonts w:ascii="Arial" w:hAnsi="Arial" w:cs="Arial"/>
          <w:sz w:val="24"/>
          <w:szCs w:val="24"/>
        </w:rPr>
        <w:t>266C to room 266B</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1153E032"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59CC93BD" w14:textId="60A84C72" w:rsidR="00351E46" w:rsidRDefault="00351E46" w:rsidP="00106D23">
      <w:pPr>
        <w:pStyle w:val="ListParagraph"/>
        <w:numPr>
          <w:ilvl w:val="1"/>
          <w:numId w:val="1"/>
        </w:numPr>
        <w:rPr>
          <w:rFonts w:ascii="Arial" w:hAnsi="Arial" w:cs="Arial"/>
          <w:sz w:val="24"/>
          <w:szCs w:val="24"/>
        </w:rPr>
      </w:pPr>
      <w:r>
        <w:rPr>
          <w:rFonts w:ascii="Arial" w:hAnsi="Arial" w:cs="Arial"/>
          <w:sz w:val="24"/>
          <w:szCs w:val="24"/>
        </w:rPr>
        <w:t xml:space="preserve">Move cable inside room </w:t>
      </w:r>
      <w:r w:rsidR="003A523E">
        <w:rPr>
          <w:rFonts w:ascii="Arial" w:hAnsi="Arial" w:cs="Arial"/>
          <w:sz w:val="24"/>
          <w:szCs w:val="24"/>
        </w:rPr>
        <w:t>266B</w:t>
      </w:r>
      <w:r>
        <w:rPr>
          <w:rFonts w:ascii="Arial" w:hAnsi="Arial" w:cs="Arial"/>
          <w:sz w:val="24"/>
          <w:szCs w:val="24"/>
        </w:rPr>
        <w:t xml:space="preserve"> to new location on drawing.</w:t>
      </w:r>
    </w:p>
    <w:p w14:paraId="6FD9481E" w14:textId="0DF682E1" w:rsidR="003A523E" w:rsidRDefault="008E4216" w:rsidP="008E4216">
      <w:pPr>
        <w:pStyle w:val="ListParagraph"/>
        <w:numPr>
          <w:ilvl w:val="1"/>
          <w:numId w:val="1"/>
        </w:numPr>
        <w:rPr>
          <w:rFonts w:ascii="Arial" w:hAnsi="Arial" w:cs="Arial"/>
          <w:sz w:val="24"/>
          <w:szCs w:val="24"/>
        </w:rPr>
      </w:pPr>
      <w:r>
        <w:rPr>
          <w:rFonts w:ascii="Arial" w:hAnsi="Arial" w:cs="Arial"/>
          <w:sz w:val="24"/>
          <w:szCs w:val="24"/>
        </w:rPr>
        <w:t xml:space="preserve">Cable </w:t>
      </w:r>
      <w:r w:rsidR="00DD210B" w:rsidRPr="008E4216">
        <w:rPr>
          <w:rFonts w:ascii="Arial" w:hAnsi="Arial" w:cs="Arial"/>
          <w:sz w:val="24"/>
          <w:szCs w:val="24"/>
        </w:rPr>
        <w:t xml:space="preserve">to be </w:t>
      </w:r>
      <w:r w:rsidR="003A523E">
        <w:rPr>
          <w:rFonts w:ascii="Arial" w:hAnsi="Arial" w:cs="Arial"/>
          <w:sz w:val="24"/>
          <w:szCs w:val="24"/>
        </w:rPr>
        <w:t>fished inside wall with MPLS</w:t>
      </w:r>
      <w:r w:rsidR="0053671D">
        <w:rPr>
          <w:rFonts w:ascii="Arial" w:hAnsi="Arial" w:cs="Arial"/>
          <w:sz w:val="24"/>
          <w:szCs w:val="24"/>
        </w:rPr>
        <w:t>.</w:t>
      </w:r>
    </w:p>
    <w:p w14:paraId="0E6629F3" w14:textId="52475F96" w:rsidR="00CE44FD" w:rsidRPr="008E4216" w:rsidRDefault="003A523E" w:rsidP="003A523E">
      <w:pPr>
        <w:pStyle w:val="ListParagraph"/>
        <w:numPr>
          <w:ilvl w:val="2"/>
          <w:numId w:val="1"/>
        </w:numPr>
        <w:rPr>
          <w:rFonts w:ascii="Arial" w:hAnsi="Arial" w:cs="Arial"/>
          <w:sz w:val="24"/>
          <w:szCs w:val="24"/>
        </w:rPr>
      </w:pPr>
      <w:r>
        <w:rPr>
          <w:rFonts w:ascii="Arial" w:hAnsi="Arial" w:cs="Arial"/>
          <w:sz w:val="24"/>
          <w:szCs w:val="24"/>
        </w:rPr>
        <w:t>Take current box off wall and re terminate existing</w:t>
      </w:r>
      <w:r w:rsidR="0053671D">
        <w:rPr>
          <w:rFonts w:ascii="Arial" w:hAnsi="Arial" w:cs="Arial"/>
          <w:sz w:val="24"/>
          <w:szCs w:val="24"/>
        </w:rPr>
        <w:t xml:space="preserve"> cat5e</w:t>
      </w:r>
      <w:r>
        <w:rPr>
          <w:rFonts w:ascii="Arial" w:hAnsi="Arial" w:cs="Arial"/>
          <w:sz w:val="24"/>
          <w:szCs w:val="24"/>
        </w:rPr>
        <w:t xml:space="preserve"> cable to new faceplate</w:t>
      </w:r>
      <w:r w:rsidR="0053671D">
        <w:rPr>
          <w:rFonts w:ascii="Arial" w:hAnsi="Arial" w:cs="Arial"/>
          <w:sz w:val="24"/>
          <w:szCs w:val="24"/>
        </w:rPr>
        <w:t>, demo legacy phone cable from box.</w:t>
      </w:r>
    </w:p>
    <w:p w14:paraId="499D7CD2" w14:textId="244002FD"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w:t>
      </w:r>
      <w:r w:rsidR="00351E46">
        <w:rPr>
          <w:rFonts w:ascii="Arial" w:hAnsi="Arial" w:cs="Arial"/>
          <w:sz w:val="24"/>
          <w:szCs w:val="24"/>
        </w:rPr>
        <w:t>5e</w:t>
      </w:r>
      <w:r w:rsidRPr="00CE44FD">
        <w:rPr>
          <w:rFonts w:ascii="Arial" w:hAnsi="Arial" w:cs="Arial"/>
          <w:sz w:val="24"/>
          <w:szCs w:val="24"/>
        </w:rPr>
        <w:t xml:space="preserve"> cables with TIA-568</w:t>
      </w:r>
      <w:r w:rsidR="00351E46">
        <w:rPr>
          <w:rFonts w:ascii="Arial" w:hAnsi="Arial" w:cs="Arial"/>
          <w:sz w:val="24"/>
          <w:szCs w:val="24"/>
        </w:rPr>
        <w:t>A</w:t>
      </w:r>
    </w:p>
    <w:p w14:paraId="39B80783" w14:textId="233178E3"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sidR="003A523E">
        <w:rPr>
          <w:rFonts w:ascii="Arial" w:hAnsi="Arial" w:cs="Arial"/>
          <w:sz w:val="24"/>
          <w:szCs w:val="24"/>
        </w:rPr>
        <w:t>2</w:t>
      </w:r>
      <w:r>
        <w:rPr>
          <w:rFonts w:ascii="Arial" w:hAnsi="Arial" w:cs="Arial"/>
          <w:sz w:val="24"/>
          <w:szCs w:val="24"/>
        </w:rPr>
        <w:t xml:space="preserve"> new connection</w:t>
      </w:r>
      <w:r w:rsidR="003A523E">
        <w:rPr>
          <w:rFonts w:ascii="Arial" w:hAnsi="Arial" w:cs="Arial"/>
          <w:sz w:val="24"/>
          <w:szCs w:val="24"/>
        </w:rPr>
        <w:t xml:space="preserve"> (1 existing cable &amp; 1 moved cable)</w:t>
      </w:r>
      <w:r w:rsidR="00351E46">
        <w:rPr>
          <w:rFonts w:ascii="Arial" w:hAnsi="Arial" w:cs="Arial"/>
          <w:sz w:val="24"/>
          <w:szCs w:val="24"/>
        </w:rPr>
        <w:t xml:space="preserve"> other ports will be blanked out</w:t>
      </w:r>
      <w:r>
        <w:rPr>
          <w:rFonts w:ascii="Arial" w:hAnsi="Arial" w:cs="Arial"/>
          <w:sz w:val="24"/>
          <w:szCs w:val="24"/>
        </w:rPr>
        <w:t>.</w:t>
      </w:r>
    </w:p>
    <w:p w14:paraId="59F81E11" w14:textId="2C9036FF" w:rsidR="00413D97" w:rsidRPr="003B16DF" w:rsidRDefault="003A523E" w:rsidP="003A523E">
      <w:pPr>
        <w:pStyle w:val="ListParagraph"/>
        <w:ind w:left="1440"/>
        <w:rPr>
          <w:rFonts w:ascii="Arial" w:hAnsi="Arial" w:cs="Arial"/>
          <w:sz w:val="24"/>
          <w:szCs w:val="24"/>
        </w:rPr>
      </w:pPr>
      <w:r>
        <w:rPr>
          <w:rFonts w:ascii="Arial" w:hAnsi="Arial" w:cs="Arial"/>
          <w:sz w:val="24"/>
          <w:szCs w:val="24"/>
        </w:rPr>
        <w:t>2</w:t>
      </w:r>
      <w:r w:rsidR="00351E46">
        <w:rPr>
          <w:rFonts w:ascii="Arial" w:hAnsi="Arial" w:cs="Arial"/>
          <w:sz w:val="24"/>
          <w:szCs w:val="24"/>
        </w:rPr>
        <w:t xml:space="preserve"> </w:t>
      </w:r>
      <w:r w:rsidR="00217893">
        <w:rPr>
          <w:rFonts w:ascii="Arial" w:hAnsi="Arial" w:cs="Arial"/>
          <w:sz w:val="24"/>
          <w:szCs w:val="24"/>
        </w:rPr>
        <w:t>minicom jack (</w:t>
      </w:r>
      <w:r w:rsidR="00351E46">
        <w:rPr>
          <w:rFonts w:ascii="Arial" w:hAnsi="Arial" w:cs="Arial"/>
          <w:sz w:val="24"/>
          <w:szCs w:val="24"/>
        </w:rPr>
        <w:t>white</w:t>
      </w:r>
      <w:r w:rsidR="00217893">
        <w:rPr>
          <w:rFonts w:ascii="Arial" w:hAnsi="Arial" w:cs="Arial"/>
          <w:sz w:val="24"/>
          <w:szCs w:val="24"/>
        </w:rPr>
        <w:t xml:space="preserve">) will be used for the </w:t>
      </w:r>
      <w:r w:rsidR="00523D8E">
        <w:rPr>
          <w:rFonts w:ascii="Arial" w:hAnsi="Arial" w:cs="Arial"/>
          <w:sz w:val="24"/>
          <w:szCs w:val="24"/>
        </w:rPr>
        <w:t>work outlet</w:t>
      </w:r>
      <w:r w:rsidR="00217893">
        <w:rPr>
          <w:rFonts w:ascii="Arial" w:hAnsi="Arial" w:cs="Arial"/>
          <w:sz w:val="24"/>
          <w:szCs w:val="24"/>
        </w:rPr>
        <w:t xml:space="preserve"> side</w:t>
      </w:r>
      <w:r w:rsidR="00897412">
        <w:rPr>
          <w:rFonts w:ascii="Arial" w:hAnsi="Arial" w:cs="Arial"/>
          <w:sz w:val="24"/>
          <w:szCs w:val="24"/>
        </w:rPr>
        <w:t>.</w:t>
      </w:r>
    </w:p>
    <w:p w14:paraId="4C73EED9" w14:textId="347F43A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20A38698" w:rsidR="00AC7EFA" w:rsidRDefault="00F319DC" w:rsidP="0058539C">
      <w:pPr>
        <w:pStyle w:val="ListParagraph"/>
        <w:ind w:left="2160"/>
        <w:rPr>
          <w:rFonts w:ascii="Arial" w:hAnsi="Arial" w:cs="Arial"/>
          <w:sz w:val="24"/>
          <w:szCs w:val="24"/>
        </w:rPr>
      </w:pPr>
      <w:r>
        <w:rPr>
          <w:noProof/>
        </w:rPr>
        <w:drawing>
          <wp:inline distT="0" distB="0" distL="0" distR="0" wp14:anchorId="3C6F3642" wp14:editId="6DE3A4F7">
            <wp:extent cx="56769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3848100"/>
                    </a:xfrm>
                    <a:prstGeom prst="rect">
                      <a:avLst/>
                    </a:prstGeom>
                  </pic:spPr>
                </pic:pic>
              </a:graphicData>
            </a:graphic>
          </wp:inline>
        </w:drawing>
      </w:r>
    </w:p>
    <w:p w14:paraId="0DF8FFF3" w14:textId="0957E081"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lastRenderedPageBreak/>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lastRenderedPageBreak/>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lastRenderedPageBreak/>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15C8" w14:textId="77777777" w:rsidR="008417D2" w:rsidRDefault="008417D2" w:rsidP="00F94069">
      <w:pPr>
        <w:spacing w:after="0" w:line="240" w:lineRule="auto"/>
      </w:pPr>
      <w:r>
        <w:separator/>
      </w:r>
    </w:p>
  </w:endnote>
  <w:endnote w:type="continuationSeparator" w:id="0">
    <w:p w14:paraId="180B2DCD" w14:textId="77777777" w:rsidR="008417D2" w:rsidRDefault="008417D2"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AA4E6" w14:textId="77777777" w:rsidR="008417D2" w:rsidRDefault="008417D2" w:rsidP="00F94069">
      <w:pPr>
        <w:spacing w:after="0" w:line="240" w:lineRule="auto"/>
      </w:pPr>
      <w:r>
        <w:separator/>
      </w:r>
    </w:p>
  </w:footnote>
  <w:footnote w:type="continuationSeparator" w:id="0">
    <w:p w14:paraId="6E1F9545" w14:textId="77777777" w:rsidR="008417D2" w:rsidRDefault="008417D2"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01C1E"/>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E1CCF"/>
    <w:rsid w:val="000F5585"/>
    <w:rsid w:val="001031F1"/>
    <w:rsid w:val="00106D23"/>
    <w:rsid w:val="00124250"/>
    <w:rsid w:val="00126BE8"/>
    <w:rsid w:val="00135CFE"/>
    <w:rsid w:val="00154604"/>
    <w:rsid w:val="00156826"/>
    <w:rsid w:val="0016182D"/>
    <w:rsid w:val="00162C10"/>
    <w:rsid w:val="00171ABF"/>
    <w:rsid w:val="0018296E"/>
    <w:rsid w:val="00184C05"/>
    <w:rsid w:val="00187405"/>
    <w:rsid w:val="001910B3"/>
    <w:rsid w:val="0019392C"/>
    <w:rsid w:val="001A51F4"/>
    <w:rsid w:val="001C5F77"/>
    <w:rsid w:val="001D1962"/>
    <w:rsid w:val="001D5AA4"/>
    <w:rsid w:val="00206709"/>
    <w:rsid w:val="00217893"/>
    <w:rsid w:val="00233048"/>
    <w:rsid w:val="0024118F"/>
    <w:rsid w:val="00247F90"/>
    <w:rsid w:val="00262CA2"/>
    <w:rsid w:val="00267F74"/>
    <w:rsid w:val="00272D32"/>
    <w:rsid w:val="00277176"/>
    <w:rsid w:val="00277523"/>
    <w:rsid w:val="00291666"/>
    <w:rsid w:val="00297BA5"/>
    <w:rsid w:val="002A7603"/>
    <w:rsid w:val="002B1379"/>
    <w:rsid w:val="002B7E7E"/>
    <w:rsid w:val="002C194A"/>
    <w:rsid w:val="002E063C"/>
    <w:rsid w:val="002E7BD3"/>
    <w:rsid w:val="002F37B9"/>
    <w:rsid w:val="003238A3"/>
    <w:rsid w:val="003270F1"/>
    <w:rsid w:val="00351E46"/>
    <w:rsid w:val="003534B5"/>
    <w:rsid w:val="003645E9"/>
    <w:rsid w:val="003720A5"/>
    <w:rsid w:val="00375247"/>
    <w:rsid w:val="00375D79"/>
    <w:rsid w:val="00382ACC"/>
    <w:rsid w:val="003A523E"/>
    <w:rsid w:val="003A6D35"/>
    <w:rsid w:val="003B16DF"/>
    <w:rsid w:val="003B62B9"/>
    <w:rsid w:val="003B77D8"/>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3671D"/>
    <w:rsid w:val="00551AF2"/>
    <w:rsid w:val="005523A5"/>
    <w:rsid w:val="0055547B"/>
    <w:rsid w:val="0056491E"/>
    <w:rsid w:val="005674A8"/>
    <w:rsid w:val="0058539C"/>
    <w:rsid w:val="00590381"/>
    <w:rsid w:val="005A3DC2"/>
    <w:rsid w:val="005A3FFF"/>
    <w:rsid w:val="005A6ED1"/>
    <w:rsid w:val="005B4E87"/>
    <w:rsid w:val="005C61A2"/>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3D54"/>
    <w:rsid w:val="008179A3"/>
    <w:rsid w:val="00835DE2"/>
    <w:rsid w:val="008417D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00D3"/>
    <w:rsid w:val="009004AC"/>
    <w:rsid w:val="009059B8"/>
    <w:rsid w:val="00914F35"/>
    <w:rsid w:val="009174C8"/>
    <w:rsid w:val="00936255"/>
    <w:rsid w:val="00936957"/>
    <w:rsid w:val="00964309"/>
    <w:rsid w:val="009769A1"/>
    <w:rsid w:val="009A7AD3"/>
    <w:rsid w:val="009B0AB8"/>
    <w:rsid w:val="009C1620"/>
    <w:rsid w:val="009E3170"/>
    <w:rsid w:val="009F03B6"/>
    <w:rsid w:val="00A00BAC"/>
    <w:rsid w:val="00A157FD"/>
    <w:rsid w:val="00A20577"/>
    <w:rsid w:val="00A21709"/>
    <w:rsid w:val="00A33CB7"/>
    <w:rsid w:val="00A40376"/>
    <w:rsid w:val="00A41E5F"/>
    <w:rsid w:val="00A42BD0"/>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E57AC"/>
    <w:rsid w:val="00BE64F6"/>
    <w:rsid w:val="00C3787C"/>
    <w:rsid w:val="00C669CF"/>
    <w:rsid w:val="00C75FB6"/>
    <w:rsid w:val="00C936C1"/>
    <w:rsid w:val="00CA5436"/>
    <w:rsid w:val="00CA63B0"/>
    <w:rsid w:val="00CA67B5"/>
    <w:rsid w:val="00CB2A1D"/>
    <w:rsid w:val="00CB470B"/>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045C7"/>
    <w:rsid w:val="00F1224D"/>
    <w:rsid w:val="00F12507"/>
    <w:rsid w:val="00F24553"/>
    <w:rsid w:val="00F319DC"/>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46637D"/>
    <w:rsid w:val="00475715"/>
    <w:rsid w:val="004B094E"/>
    <w:rsid w:val="004E3E61"/>
    <w:rsid w:val="00564436"/>
    <w:rsid w:val="0067276E"/>
    <w:rsid w:val="007B2AA2"/>
    <w:rsid w:val="00963570"/>
    <w:rsid w:val="00A148CD"/>
    <w:rsid w:val="00B354E6"/>
    <w:rsid w:val="00E56465"/>
    <w:rsid w:val="00E720FA"/>
    <w:rsid w:val="00F1579C"/>
    <w:rsid w:val="00F346E0"/>
    <w:rsid w:val="00F6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5760</TotalTime>
  <Pages>10</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David</cp:lastModifiedBy>
  <cp:revision>3</cp:revision>
  <dcterms:created xsi:type="dcterms:W3CDTF">2022-09-12T20:20:00Z</dcterms:created>
  <dcterms:modified xsi:type="dcterms:W3CDTF">2022-09-19T13:11:00Z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